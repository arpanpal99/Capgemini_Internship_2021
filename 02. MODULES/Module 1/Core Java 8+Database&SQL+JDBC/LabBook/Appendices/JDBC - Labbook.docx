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02304" w:rsidRPr="0048311D" w:rsidRDefault="00EE4B34" w:rsidP="00A2727F">
      <w:pPr>
        <w:pStyle w:val="DocTitle"/>
        <w:rPr>
          <w:rFonts w:cs="Arial"/>
        </w:rPr>
      </w:pPr>
      <w:r>
        <w:rPr>
          <w:rFonts w:cs="Arial"/>
        </w:rPr>
        <w:t xml:space="preserve">JDBC </w:t>
      </w:r>
      <w:r w:rsidR="00302304" w:rsidRPr="0048311D">
        <w:rPr>
          <w:rFonts w:cs="Arial"/>
        </w:rPr>
        <w:t xml:space="preserve">Lab </w:t>
      </w:r>
      <w:r w:rsidR="00771759" w:rsidRPr="0048311D">
        <w:rPr>
          <w:rFonts w:cs="Arial"/>
        </w:rPr>
        <w:t>Book</w:t>
      </w:r>
    </w:p>
    <w:p w:rsidR="002E33F5" w:rsidRPr="0048311D" w:rsidRDefault="002E33F5" w:rsidP="00302304">
      <w:pPr>
        <w:spacing w:before="120" w:after="120"/>
        <w:ind w:left="720" w:right="1700"/>
        <w:rPr>
          <w:rFonts w:cs="Arial"/>
          <w:szCs w:val="20"/>
        </w:rPr>
      </w:pPr>
    </w:p>
    <w:p w:rsidR="002E33F5" w:rsidRPr="0048311D" w:rsidRDefault="002E33F5" w:rsidP="00302304">
      <w:pPr>
        <w:spacing w:before="120" w:after="120"/>
        <w:ind w:left="720" w:right="1700"/>
        <w:rPr>
          <w:rFonts w:cs="Arial"/>
          <w:szCs w:val="20"/>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rPr>
          <w:rFonts w:cs="Arial"/>
        </w:rPr>
      </w:pPr>
    </w:p>
    <w:p w:rsidR="00302304" w:rsidRPr="0048311D" w:rsidRDefault="00302304" w:rsidP="001F1953">
      <w:pPr>
        <w:rPr>
          <w:rFonts w:cs="Arial"/>
        </w:rPr>
      </w:pPr>
    </w:p>
    <w:p w:rsidR="001F1953" w:rsidRPr="0048311D" w:rsidRDefault="006B1DFE" w:rsidP="001F1953">
      <w:pPr>
        <w:rPr>
          <w:rFonts w:cs="Arial"/>
        </w:rPr>
      </w:pPr>
      <w:r w:rsidRPr="0048311D">
        <w:rPr>
          <w:rFonts w:cs="Arial"/>
        </w:rPr>
        <w:br w:type="page"/>
      </w:r>
    </w:p>
    <w:p w:rsidR="00466116" w:rsidRPr="0048311D" w:rsidRDefault="005352E3" w:rsidP="00A2727F">
      <w:pPr>
        <w:pStyle w:val="DocTitle"/>
        <w:jc w:val="left"/>
        <w:rPr>
          <w:rFonts w:cs="Arial"/>
        </w:rPr>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48311D">
        <w:rPr>
          <w:rFonts w:cs="Arial"/>
        </w:rPr>
        <w:lastRenderedPageBreak/>
        <w:t>Table of Contents</w:t>
      </w:r>
      <w:bookmarkEnd w:id="0"/>
      <w:bookmarkEnd w:id="1"/>
      <w:bookmarkEnd w:id="2"/>
      <w:bookmarkEnd w:id="3"/>
      <w:bookmarkEnd w:id="4"/>
      <w:bookmarkEnd w:id="5"/>
      <w:bookmarkEnd w:id="6"/>
      <w:bookmarkEnd w:id="7"/>
      <w:bookmarkEnd w:id="8"/>
    </w:p>
    <w:p w:rsidR="00DF5DD9" w:rsidRPr="0048311D" w:rsidRDefault="00DF5DD9" w:rsidP="00A2727F">
      <w:pPr>
        <w:pStyle w:val="DocTitle"/>
        <w:jc w:val="left"/>
        <w:rPr>
          <w:rFonts w:cs="Arial"/>
        </w:rPr>
      </w:pPr>
    </w:p>
    <w:p w:rsidR="00F36D01" w:rsidRDefault="00242CAE">
      <w:pPr>
        <w:pStyle w:val="TOC1"/>
        <w:rPr>
          <w:rFonts w:asciiTheme="minorHAnsi" w:eastAsiaTheme="minorEastAsia" w:hAnsiTheme="minorHAnsi" w:cstheme="minorBidi"/>
          <w:i w:val="0"/>
          <w:noProof/>
          <w:sz w:val="22"/>
          <w:szCs w:val="22"/>
        </w:rPr>
      </w:pPr>
      <w:r w:rsidRPr="0048311D">
        <w:rPr>
          <w:rFonts w:cs="Arial"/>
          <w:b/>
          <w:i w:val="0"/>
        </w:rPr>
        <w:fldChar w:fldCharType="begin"/>
      </w:r>
      <w:r w:rsidR="00F72936" w:rsidRPr="0048311D">
        <w:rPr>
          <w:rFonts w:cs="Arial"/>
          <w:b/>
          <w:i w:val="0"/>
        </w:rPr>
        <w:instrText xml:space="preserve"> TOC \o "1-3" \h \z \u </w:instrText>
      </w:r>
      <w:r w:rsidRPr="0048311D">
        <w:rPr>
          <w:rFonts w:cs="Arial"/>
          <w:b/>
          <w:i w:val="0"/>
        </w:rPr>
        <w:fldChar w:fldCharType="separate"/>
      </w:r>
      <w:hyperlink w:anchor="_Toc509846294" w:history="1">
        <w:r w:rsidR="00F36D01" w:rsidRPr="00341AF4">
          <w:rPr>
            <w:rStyle w:val="Hyperlink"/>
            <w:rFonts w:cs="Arial"/>
            <w:noProof/>
          </w:rPr>
          <w:t>Getting Started</w:t>
        </w:r>
        <w:r w:rsidR="00F36D01">
          <w:rPr>
            <w:noProof/>
            <w:webHidden/>
          </w:rPr>
          <w:tab/>
        </w:r>
        <w:r w:rsidR="00F36D01">
          <w:rPr>
            <w:noProof/>
            <w:webHidden/>
          </w:rPr>
          <w:fldChar w:fldCharType="begin"/>
        </w:r>
        <w:r w:rsidR="00F36D01">
          <w:rPr>
            <w:noProof/>
            <w:webHidden/>
          </w:rPr>
          <w:instrText xml:space="preserve"> PAGEREF _Toc509846294 \h </w:instrText>
        </w:r>
        <w:r w:rsidR="00F36D01">
          <w:rPr>
            <w:noProof/>
            <w:webHidden/>
          </w:rPr>
        </w:r>
        <w:r w:rsidR="00F36D01">
          <w:rPr>
            <w:noProof/>
            <w:webHidden/>
          </w:rPr>
          <w:fldChar w:fldCharType="separate"/>
        </w:r>
        <w:r w:rsidR="004D3FDE">
          <w:rPr>
            <w:noProof/>
            <w:webHidden/>
          </w:rPr>
          <w:t>3</w:t>
        </w:r>
        <w:r w:rsidR="00F36D01">
          <w:rPr>
            <w:noProof/>
            <w:webHidden/>
          </w:rPr>
          <w:fldChar w:fldCharType="end"/>
        </w:r>
      </w:hyperlink>
    </w:p>
    <w:p w:rsidR="00F36D01" w:rsidRDefault="002B015F">
      <w:pPr>
        <w:pStyle w:val="TOC2"/>
        <w:tabs>
          <w:tab w:val="right" w:leader="dot" w:pos="8630"/>
        </w:tabs>
        <w:rPr>
          <w:rFonts w:asciiTheme="minorHAnsi" w:eastAsiaTheme="minorEastAsia" w:hAnsiTheme="minorHAnsi" w:cstheme="minorBidi"/>
          <w:i w:val="0"/>
          <w:noProof/>
          <w:sz w:val="22"/>
          <w:szCs w:val="22"/>
        </w:rPr>
      </w:pPr>
      <w:hyperlink w:anchor="_Toc509846295" w:history="1">
        <w:r w:rsidR="00F36D01" w:rsidRPr="00341AF4">
          <w:rPr>
            <w:rStyle w:val="Hyperlink"/>
            <w:noProof/>
          </w:rPr>
          <w:t>Overview</w:t>
        </w:r>
        <w:r w:rsidR="00F36D01">
          <w:rPr>
            <w:noProof/>
            <w:webHidden/>
          </w:rPr>
          <w:tab/>
        </w:r>
        <w:r w:rsidR="00F36D01">
          <w:rPr>
            <w:noProof/>
            <w:webHidden/>
          </w:rPr>
          <w:fldChar w:fldCharType="begin"/>
        </w:r>
        <w:r w:rsidR="00F36D01">
          <w:rPr>
            <w:noProof/>
            <w:webHidden/>
          </w:rPr>
          <w:instrText xml:space="preserve"> PAGEREF _Toc509846295 \h </w:instrText>
        </w:r>
        <w:r w:rsidR="00F36D01">
          <w:rPr>
            <w:noProof/>
            <w:webHidden/>
          </w:rPr>
        </w:r>
        <w:r w:rsidR="00F36D01">
          <w:rPr>
            <w:noProof/>
            <w:webHidden/>
          </w:rPr>
          <w:fldChar w:fldCharType="separate"/>
        </w:r>
        <w:r w:rsidR="004D3FDE">
          <w:rPr>
            <w:noProof/>
            <w:webHidden/>
          </w:rPr>
          <w:t>3</w:t>
        </w:r>
        <w:r w:rsidR="00F36D01">
          <w:rPr>
            <w:noProof/>
            <w:webHidden/>
          </w:rPr>
          <w:fldChar w:fldCharType="end"/>
        </w:r>
      </w:hyperlink>
    </w:p>
    <w:p w:rsidR="00F36D01" w:rsidRDefault="002B015F">
      <w:pPr>
        <w:pStyle w:val="TOC2"/>
        <w:tabs>
          <w:tab w:val="right" w:leader="dot" w:pos="8630"/>
        </w:tabs>
        <w:rPr>
          <w:rFonts w:asciiTheme="minorHAnsi" w:eastAsiaTheme="minorEastAsia" w:hAnsiTheme="minorHAnsi" w:cstheme="minorBidi"/>
          <w:i w:val="0"/>
          <w:noProof/>
          <w:sz w:val="22"/>
          <w:szCs w:val="22"/>
        </w:rPr>
      </w:pPr>
      <w:hyperlink w:anchor="_Toc509846296" w:history="1">
        <w:r w:rsidR="00F36D01" w:rsidRPr="00341AF4">
          <w:rPr>
            <w:rStyle w:val="Hyperlink"/>
            <w:noProof/>
          </w:rPr>
          <w:t>Setup Checklist</w:t>
        </w:r>
        <w:r w:rsidR="00F36D01">
          <w:rPr>
            <w:noProof/>
            <w:webHidden/>
          </w:rPr>
          <w:tab/>
        </w:r>
        <w:r w:rsidR="00F36D01">
          <w:rPr>
            <w:noProof/>
            <w:webHidden/>
          </w:rPr>
          <w:fldChar w:fldCharType="begin"/>
        </w:r>
        <w:r w:rsidR="00F36D01">
          <w:rPr>
            <w:noProof/>
            <w:webHidden/>
          </w:rPr>
          <w:instrText xml:space="preserve"> PAGEREF _Toc509846296 \h </w:instrText>
        </w:r>
        <w:r w:rsidR="00F36D01">
          <w:rPr>
            <w:noProof/>
            <w:webHidden/>
          </w:rPr>
        </w:r>
        <w:r w:rsidR="00F36D01">
          <w:rPr>
            <w:noProof/>
            <w:webHidden/>
          </w:rPr>
          <w:fldChar w:fldCharType="separate"/>
        </w:r>
        <w:r w:rsidR="004D3FDE">
          <w:rPr>
            <w:noProof/>
            <w:webHidden/>
          </w:rPr>
          <w:t>3</w:t>
        </w:r>
        <w:r w:rsidR="00F36D01">
          <w:rPr>
            <w:noProof/>
            <w:webHidden/>
          </w:rPr>
          <w:fldChar w:fldCharType="end"/>
        </w:r>
      </w:hyperlink>
    </w:p>
    <w:p w:rsidR="00F36D01" w:rsidRDefault="002B015F">
      <w:pPr>
        <w:pStyle w:val="TOC2"/>
        <w:tabs>
          <w:tab w:val="right" w:leader="dot" w:pos="8630"/>
        </w:tabs>
        <w:rPr>
          <w:rFonts w:asciiTheme="minorHAnsi" w:eastAsiaTheme="minorEastAsia" w:hAnsiTheme="minorHAnsi" w:cstheme="minorBidi"/>
          <w:i w:val="0"/>
          <w:noProof/>
          <w:sz w:val="22"/>
          <w:szCs w:val="22"/>
        </w:rPr>
      </w:pPr>
      <w:hyperlink w:anchor="_Toc509846297" w:history="1">
        <w:r w:rsidR="00F36D01" w:rsidRPr="00341AF4">
          <w:rPr>
            <w:rStyle w:val="Hyperlink"/>
            <w:noProof/>
          </w:rPr>
          <w:t>Instructions</w:t>
        </w:r>
        <w:r w:rsidR="00F36D01">
          <w:rPr>
            <w:noProof/>
            <w:webHidden/>
          </w:rPr>
          <w:tab/>
        </w:r>
        <w:r w:rsidR="00F36D01">
          <w:rPr>
            <w:noProof/>
            <w:webHidden/>
          </w:rPr>
          <w:fldChar w:fldCharType="begin"/>
        </w:r>
        <w:r w:rsidR="00F36D01">
          <w:rPr>
            <w:noProof/>
            <w:webHidden/>
          </w:rPr>
          <w:instrText xml:space="preserve"> PAGEREF _Toc509846297 \h </w:instrText>
        </w:r>
        <w:r w:rsidR="00F36D01">
          <w:rPr>
            <w:noProof/>
            <w:webHidden/>
          </w:rPr>
        </w:r>
        <w:r w:rsidR="00F36D01">
          <w:rPr>
            <w:noProof/>
            <w:webHidden/>
          </w:rPr>
          <w:fldChar w:fldCharType="separate"/>
        </w:r>
        <w:r w:rsidR="004D3FDE">
          <w:rPr>
            <w:noProof/>
            <w:webHidden/>
          </w:rPr>
          <w:t>3</w:t>
        </w:r>
        <w:r w:rsidR="00F36D01">
          <w:rPr>
            <w:noProof/>
            <w:webHidden/>
          </w:rPr>
          <w:fldChar w:fldCharType="end"/>
        </w:r>
      </w:hyperlink>
    </w:p>
    <w:p w:rsidR="00F36D01" w:rsidRDefault="002B015F">
      <w:pPr>
        <w:pStyle w:val="TOC2"/>
        <w:tabs>
          <w:tab w:val="right" w:leader="dot" w:pos="8630"/>
        </w:tabs>
        <w:rPr>
          <w:rFonts w:asciiTheme="minorHAnsi" w:eastAsiaTheme="minorEastAsia" w:hAnsiTheme="minorHAnsi" w:cstheme="minorBidi"/>
          <w:i w:val="0"/>
          <w:noProof/>
          <w:sz w:val="22"/>
          <w:szCs w:val="22"/>
        </w:rPr>
      </w:pPr>
      <w:hyperlink w:anchor="_Toc509846298" w:history="1">
        <w:r w:rsidR="00F36D01" w:rsidRPr="00341AF4">
          <w:rPr>
            <w:rStyle w:val="Hyperlink"/>
            <w:noProof/>
          </w:rPr>
          <w:t>Learning More</w:t>
        </w:r>
        <w:r w:rsidR="00F36D01">
          <w:rPr>
            <w:noProof/>
            <w:webHidden/>
          </w:rPr>
          <w:tab/>
        </w:r>
        <w:r w:rsidR="00F36D01">
          <w:rPr>
            <w:noProof/>
            <w:webHidden/>
          </w:rPr>
          <w:fldChar w:fldCharType="begin"/>
        </w:r>
        <w:r w:rsidR="00F36D01">
          <w:rPr>
            <w:noProof/>
            <w:webHidden/>
          </w:rPr>
          <w:instrText xml:space="preserve"> PAGEREF _Toc509846298 \h </w:instrText>
        </w:r>
        <w:r w:rsidR="00F36D01">
          <w:rPr>
            <w:noProof/>
            <w:webHidden/>
          </w:rPr>
        </w:r>
        <w:r w:rsidR="00F36D01">
          <w:rPr>
            <w:noProof/>
            <w:webHidden/>
          </w:rPr>
          <w:fldChar w:fldCharType="separate"/>
        </w:r>
        <w:r w:rsidR="004D3FDE">
          <w:rPr>
            <w:noProof/>
            <w:webHidden/>
          </w:rPr>
          <w:t>3</w:t>
        </w:r>
        <w:r w:rsidR="00F36D01">
          <w:rPr>
            <w:noProof/>
            <w:webHidden/>
          </w:rPr>
          <w:fldChar w:fldCharType="end"/>
        </w:r>
      </w:hyperlink>
    </w:p>
    <w:p w:rsidR="00F36D01" w:rsidRDefault="002B015F">
      <w:pPr>
        <w:pStyle w:val="TOC1"/>
        <w:tabs>
          <w:tab w:val="left" w:pos="1540"/>
        </w:tabs>
        <w:rPr>
          <w:rFonts w:asciiTheme="minorHAnsi" w:eastAsiaTheme="minorEastAsia" w:hAnsiTheme="minorHAnsi" w:cstheme="minorBidi"/>
          <w:i w:val="0"/>
          <w:noProof/>
          <w:sz w:val="22"/>
          <w:szCs w:val="22"/>
        </w:rPr>
      </w:pPr>
      <w:hyperlink w:anchor="_Toc509846299" w:history="1">
        <w:r w:rsidR="00F36D01" w:rsidRPr="00341AF4">
          <w:rPr>
            <w:rStyle w:val="Hyperlink"/>
            <w:rFonts w:ascii="Arial Bold" w:hAnsi="Arial Bold" w:cs="Arial"/>
            <w:noProof/>
          </w:rPr>
          <w:t>Lab 1.</w:t>
        </w:r>
        <w:r w:rsidR="00F36D01">
          <w:rPr>
            <w:rFonts w:asciiTheme="minorHAnsi" w:eastAsiaTheme="minorEastAsia" w:hAnsiTheme="minorHAnsi" w:cstheme="minorBidi"/>
            <w:i w:val="0"/>
            <w:noProof/>
            <w:sz w:val="22"/>
            <w:szCs w:val="22"/>
          </w:rPr>
          <w:tab/>
        </w:r>
        <w:r w:rsidR="00F36D01" w:rsidRPr="00341AF4">
          <w:rPr>
            <w:rStyle w:val="Hyperlink"/>
            <w:rFonts w:cs="Arial"/>
            <w:noProof/>
          </w:rPr>
          <w:t>JDBC Application</w:t>
        </w:r>
        <w:r w:rsidR="00F36D01">
          <w:rPr>
            <w:noProof/>
            <w:webHidden/>
          </w:rPr>
          <w:tab/>
        </w:r>
        <w:r w:rsidR="00F36D01">
          <w:rPr>
            <w:noProof/>
            <w:webHidden/>
          </w:rPr>
          <w:fldChar w:fldCharType="begin"/>
        </w:r>
        <w:r w:rsidR="00F36D01">
          <w:rPr>
            <w:noProof/>
            <w:webHidden/>
          </w:rPr>
          <w:instrText xml:space="preserve"> PAGEREF _Toc509846299 \h </w:instrText>
        </w:r>
        <w:r w:rsidR="00F36D01">
          <w:rPr>
            <w:noProof/>
            <w:webHidden/>
          </w:rPr>
        </w:r>
        <w:r w:rsidR="00F36D01">
          <w:rPr>
            <w:noProof/>
            <w:webHidden/>
          </w:rPr>
          <w:fldChar w:fldCharType="separate"/>
        </w:r>
        <w:r w:rsidR="004D3FDE">
          <w:rPr>
            <w:noProof/>
            <w:webHidden/>
          </w:rPr>
          <w:t>4</w:t>
        </w:r>
        <w:r w:rsidR="00F36D01">
          <w:rPr>
            <w:noProof/>
            <w:webHidden/>
          </w:rPr>
          <w:fldChar w:fldCharType="end"/>
        </w:r>
      </w:hyperlink>
    </w:p>
    <w:p w:rsidR="00F36D01" w:rsidRDefault="002B015F">
      <w:pPr>
        <w:pStyle w:val="TOC1"/>
        <w:rPr>
          <w:rFonts w:asciiTheme="minorHAnsi" w:eastAsiaTheme="minorEastAsia" w:hAnsiTheme="minorHAnsi" w:cstheme="minorBidi"/>
          <w:i w:val="0"/>
          <w:noProof/>
          <w:sz w:val="22"/>
          <w:szCs w:val="22"/>
        </w:rPr>
      </w:pPr>
      <w:hyperlink w:anchor="_Toc509846305" w:history="1">
        <w:r w:rsidR="00F36D01" w:rsidRPr="00341AF4">
          <w:rPr>
            <w:rStyle w:val="Hyperlink"/>
            <w:rFonts w:cs="Arial"/>
            <w:noProof/>
          </w:rPr>
          <w:t>Appendices</w:t>
        </w:r>
        <w:r w:rsidR="00F36D01">
          <w:rPr>
            <w:noProof/>
            <w:webHidden/>
          </w:rPr>
          <w:tab/>
        </w:r>
        <w:r w:rsidR="00F36D01">
          <w:rPr>
            <w:noProof/>
            <w:webHidden/>
          </w:rPr>
          <w:fldChar w:fldCharType="begin"/>
        </w:r>
        <w:r w:rsidR="00F36D01">
          <w:rPr>
            <w:noProof/>
            <w:webHidden/>
          </w:rPr>
          <w:instrText xml:space="preserve"> PAGEREF _Toc509846305 \h </w:instrText>
        </w:r>
        <w:r w:rsidR="00F36D01">
          <w:rPr>
            <w:noProof/>
            <w:webHidden/>
          </w:rPr>
          <w:fldChar w:fldCharType="separate"/>
        </w:r>
        <w:r w:rsidR="004D3FDE">
          <w:rPr>
            <w:b/>
            <w:bCs/>
            <w:noProof/>
            <w:webHidden/>
          </w:rPr>
          <w:t>Error! Bookmark not defined.</w:t>
        </w:r>
        <w:r w:rsidR="00F36D01">
          <w:rPr>
            <w:noProof/>
            <w:webHidden/>
          </w:rPr>
          <w:fldChar w:fldCharType="end"/>
        </w:r>
      </w:hyperlink>
    </w:p>
    <w:p w:rsidR="00F36D01" w:rsidRDefault="002B015F">
      <w:pPr>
        <w:pStyle w:val="TOC2"/>
        <w:tabs>
          <w:tab w:val="right" w:leader="dot" w:pos="8630"/>
        </w:tabs>
        <w:rPr>
          <w:rFonts w:asciiTheme="minorHAnsi" w:eastAsiaTheme="minorEastAsia" w:hAnsiTheme="minorHAnsi" w:cstheme="minorBidi"/>
          <w:i w:val="0"/>
          <w:noProof/>
          <w:sz w:val="22"/>
          <w:szCs w:val="22"/>
        </w:rPr>
      </w:pPr>
      <w:hyperlink w:anchor="_Toc509846306" w:history="1">
        <w:r w:rsidR="00F36D01" w:rsidRPr="00341AF4">
          <w:rPr>
            <w:rStyle w:val="Hyperlink"/>
            <w:noProof/>
          </w:rPr>
          <w:t>Appendix A:Naming Conventions</w:t>
        </w:r>
        <w:r w:rsidR="00F36D01">
          <w:rPr>
            <w:noProof/>
            <w:webHidden/>
          </w:rPr>
          <w:tab/>
        </w:r>
        <w:r w:rsidR="00F36D01">
          <w:rPr>
            <w:noProof/>
            <w:webHidden/>
          </w:rPr>
          <w:fldChar w:fldCharType="begin"/>
        </w:r>
        <w:r w:rsidR="00F36D01">
          <w:rPr>
            <w:noProof/>
            <w:webHidden/>
          </w:rPr>
          <w:instrText xml:space="preserve"> PAGEREF _Toc509846306 \h </w:instrText>
        </w:r>
        <w:r w:rsidR="00F36D01">
          <w:rPr>
            <w:noProof/>
            <w:webHidden/>
          </w:rPr>
          <w:fldChar w:fldCharType="separate"/>
        </w:r>
        <w:r w:rsidR="004D3FDE">
          <w:rPr>
            <w:b/>
            <w:bCs/>
            <w:noProof/>
            <w:webHidden/>
          </w:rPr>
          <w:t>Error! Bookmark not defined.</w:t>
        </w:r>
        <w:r w:rsidR="00F36D01">
          <w:rPr>
            <w:noProof/>
            <w:webHidden/>
          </w:rPr>
          <w:fldChar w:fldCharType="end"/>
        </w:r>
      </w:hyperlink>
    </w:p>
    <w:p w:rsidR="00C34722" w:rsidRPr="0048311D" w:rsidRDefault="00242CAE">
      <w:pPr>
        <w:rPr>
          <w:rFonts w:cs="Arial"/>
        </w:rPr>
      </w:pPr>
      <w:r w:rsidRPr="0048311D">
        <w:rPr>
          <w:rFonts w:cs="Arial"/>
          <w:b/>
          <w:i/>
        </w:rPr>
        <w:fldChar w:fldCharType="end"/>
      </w: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26348A" w:rsidRPr="0048311D" w:rsidRDefault="002A7A4F" w:rsidP="00010742">
      <w:pPr>
        <w:pStyle w:val="MainTitle"/>
        <w:rPr>
          <w:rFonts w:cs="Arial"/>
        </w:rPr>
      </w:pPr>
      <w:r w:rsidRPr="0048311D">
        <w:rPr>
          <w:rFonts w:cs="Arial"/>
        </w:rPr>
        <w:br w:type="page"/>
      </w:r>
      <w:bookmarkStart w:id="9" w:name="_Toc509846294"/>
      <w:r w:rsidR="0026348A" w:rsidRPr="0048311D">
        <w:rPr>
          <w:rFonts w:cs="Arial"/>
        </w:rPr>
        <w:lastRenderedPageBreak/>
        <w:t>Getting Started</w:t>
      </w:r>
      <w:bookmarkStart w:id="10" w:name="_GoBack"/>
      <w:bookmarkEnd w:id="9"/>
      <w:bookmarkEnd w:id="10"/>
    </w:p>
    <w:p w:rsidR="00845D19" w:rsidRPr="0048311D" w:rsidRDefault="001B55F0" w:rsidP="00010742">
      <w:pPr>
        <w:pStyle w:val="Heading2"/>
      </w:pPr>
      <w:bookmarkStart w:id="11" w:name="_Toc509846295"/>
      <w:r w:rsidRPr="0048311D">
        <w:t>Overview</w:t>
      </w:r>
      <w:bookmarkEnd w:id="11"/>
    </w:p>
    <w:p w:rsidR="0064321B" w:rsidRPr="0048311D" w:rsidRDefault="0064321B" w:rsidP="002A7A4F">
      <w:pPr>
        <w:rPr>
          <w:rFonts w:cs="Arial"/>
        </w:rPr>
      </w:pPr>
      <w:r w:rsidRPr="0048311D">
        <w:rPr>
          <w:rFonts w:cs="Arial"/>
        </w:rPr>
        <w:t>This lab book is a guided tour for lea</w:t>
      </w:r>
      <w:r w:rsidR="00EF466C" w:rsidRPr="0048311D">
        <w:rPr>
          <w:rFonts w:cs="Arial"/>
        </w:rPr>
        <w:t>r</w:t>
      </w:r>
      <w:r w:rsidR="00C93991">
        <w:rPr>
          <w:rFonts w:cs="Arial"/>
        </w:rPr>
        <w:t xml:space="preserve">ning JDBC. </w:t>
      </w:r>
      <w:r w:rsidRPr="0048311D">
        <w:rPr>
          <w:rFonts w:cs="Arial"/>
        </w:rPr>
        <w:t>It comprises solved examples and ‘To Do’ assignments. Follow the steps provided in the solved examples and work out the ‘To Do’ assignments given.</w:t>
      </w:r>
    </w:p>
    <w:p w:rsidR="00437871" w:rsidRPr="0048311D" w:rsidRDefault="00437871" w:rsidP="00A2727F">
      <w:pPr>
        <w:rPr>
          <w:rFonts w:cs="Arial"/>
        </w:rPr>
      </w:pPr>
    </w:p>
    <w:p w:rsidR="00207DD9" w:rsidRPr="0048311D" w:rsidRDefault="00207DD9" w:rsidP="00010742">
      <w:pPr>
        <w:pStyle w:val="Heading2"/>
      </w:pPr>
      <w:bookmarkStart w:id="12" w:name="_Toc12394316"/>
      <w:bookmarkStart w:id="13" w:name="_Toc136055301"/>
      <w:bookmarkStart w:id="14" w:name="_Toc509846296"/>
      <w:r w:rsidRPr="0048311D">
        <w:t>Setup Checklist</w:t>
      </w:r>
      <w:bookmarkEnd w:id="12"/>
      <w:bookmarkEnd w:id="13"/>
      <w:bookmarkEnd w:id="14"/>
    </w:p>
    <w:p w:rsidR="00207DD9" w:rsidRPr="0048311D" w:rsidRDefault="00207DD9" w:rsidP="002A7A4F">
      <w:pPr>
        <w:rPr>
          <w:rFonts w:cs="Arial"/>
        </w:rPr>
      </w:pPr>
      <w:r w:rsidRPr="0048311D">
        <w:rPr>
          <w:rFonts w:cs="Arial"/>
        </w:rPr>
        <w:t>Here is what is expected on your machine in order for the lab to work.</w:t>
      </w:r>
    </w:p>
    <w:p w:rsidR="002A7A4F" w:rsidRPr="0048311D" w:rsidRDefault="002A7A4F" w:rsidP="00A2727F">
      <w:pPr>
        <w:rPr>
          <w:rFonts w:cs="Arial"/>
        </w:rPr>
      </w:pPr>
    </w:p>
    <w:p w:rsidR="00207DD9" w:rsidRPr="0048311D" w:rsidRDefault="00207DD9" w:rsidP="0077646D">
      <w:pPr>
        <w:rPr>
          <w:rStyle w:val="StyleNormalBold"/>
          <w:rFonts w:cs="Arial"/>
        </w:rPr>
      </w:pPr>
      <w:r w:rsidRPr="0048311D">
        <w:rPr>
          <w:rStyle w:val="StyleNormalBold"/>
          <w:rFonts w:cs="Arial"/>
        </w:rPr>
        <w:t>Minimum System Requirements</w:t>
      </w:r>
    </w:p>
    <w:p w:rsidR="00207DD9" w:rsidRPr="0048311D" w:rsidRDefault="00207DD9" w:rsidP="002A7A4F">
      <w:pPr>
        <w:pStyle w:val="StylePara-unlistedbullets"/>
        <w:rPr>
          <w:rFonts w:cs="Arial"/>
        </w:rPr>
      </w:pPr>
      <w:r w:rsidRPr="0048311D">
        <w:rPr>
          <w:rFonts w:cs="Arial"/>
        </w:rPr>
        <w:t>Intel Pentium 90 or higher (P166 recommended)</w:t>
      </w:r>
    </w:p>
    <w:p w:rsidR="00207DD9" w:rsidRPr="0048311D" w:rsidRDefault="00207DD9" w:rsidP="002A7A4F">
      <w:pPr>
        <w:pStyle w:val="StylePara-unlistedbullets"/>
        <w:rPr>
          <w:rFonts w:cs="Arial"/>
        </w:rPr>
      </w:pPr>
      <w:r w:rsidRPr="0048311D">
        <w:rPr>
          <w:rFonts w:cs="Arial"/>
        </w:rPr>
        <w:t>Microsoft Windows 95, 98, or NT 4.0, 2k, XP.</w:t>
      </w:r>
    </w:p>
    <w:p w:rsidR="00207DD9" w:rsidRPr="0048311D" w:rsidRDefault="00207DD9" w:rsidP="002A7A4F">
      <w:pPr>
        <w:pStyle w:val="StylePara-unlistedbullets"/>
        <w:rPr>
          <w:rFonts w:cs="Arial"/>
        </w:rPr>
      </w:pPr>
      <w:r w:rsidRPr="0048311D">
        <w:rPr>
          <w:rFonts w:cs="Arial"/>
        </w:rPr>
        <w:t>Memory: 32MB of RAM (64MB or more recommended)</w:t>
      </w:r>
    </w:p>
    <w:p w:rsidR="000C4030" w:rsidRPr="0048311D" w:rsidRDefault="000C4030" w:rsidP="002A7A4F">
      <w:pPr>
        <w:pStyle w:val="StylePara-unlistedbullets"/>
        <w:rPr>
          <w:rFonts w:cs="Arial"/>
        </w:rPr>
      </w:pPr>
      <w:r w:rsidRPr="0048311D">
        <w:rPr>
          <w:rFonts w:cs="Arial"/>
        </w:rPr>
        <w:t>Connectivity to Oracle database</w:t>
      </w:r>
    </w:p>
    <w:p w:rsidR="000C4030" w:rsidRPr="0048311D" w:rsidRDefault="000C4030" w:rsidP="00A2727F">
      <w:pPr>
        <w:rPr>
          <w:rFonts w:cs="Arial"/>
        </w:rPr>
      </w:pPr>
    </w:p>
    <w:p w:rsidR="00207DD9" w:rsidRPr="0048311D" w:rsidRDefault="00207DD9" w:rsidP="002A7A4F">
      <w:pPr>
        <w:rPr>
          <w:rStyle w:val="StyleNormalBold"/>
          <w:rFonts w:cs="Arial"/>
        </w:rPr>
      </w:pPr>
      <w:r w:rsidRPr="0048311D">
        <w:rPr>
          <w:rStyle w:val="StyleNormalBold"/>
          <w:rFonts w:cs="Arial"/>
        </w:rPr>
        <w:t>Please ensure that the following is done:</w:t>
      </w:r>
    </w:p>
    <w:p w:rsidR="00207DD9" w:rsidRPr="0048311D" w:rsidRDefault="00207DD9" w:rsidP="002A7A4F">
      <w:pPr>
        <w:pStyle w:val="StylePara-unlistedbullets"/>
        <w:rPr>
          <w:rFonts w:cs="Arial"/>
        </w:rPr>
      </w:pPr>
      <w:r w:rsidRPr="0048311D">
        <w:rPr>
          <w:rFonts w:cs="Arial"/>
        </w:rPr>
        <w:t>Eclipse is installed.</w:t>
      </w:r>
    </w:p>
    <w:p w:rsidR="0037353C" w:rsidRPr="0048311D" w:rsidRDefault="0037353C" w:rsidP="002A7A4F">
      <w:pPr>
        <w:pStyle w:val="StylePara-unlistedbullets"/>
        <w:rPr>
          <w:rFonts w:cs="Arial"/>
        </w:rPr>
      </w:pPr>
      <w:r w:rsidRPr="0048311D">
        <w:rPr>
          <w:rFonts w:cs="Arial"/>
        </w:rPr>
        <w:t>JDK 1.</w:t>
      </w:r>
      <w:r w:rsidR="00BF0D36" w:rsidRPr="0048311D">
        <w:rPr>
          <w:rFonts w:cs="Arial"/>
        </w:rPr>
        <w:t>8</w:t>
      </w:r>
      <w:r w:rsidR="00E8029F" w:rsidRPr="0048311D">
        <w:rPr>
          <w:rFonts w:cs="Arial"/>
        </w:rPr>
        <w:t xml:space="preserve"> is installed. </w:t>
      </w:r>
    </w:p>
    <w:p w:rsidR="0037353C" w:rsidRPr="0048311D" w:rsidRDefault="0037353C" w:rsidP="00BF0D36">
      <w:pPr>
        <w:pStyle w:val="StylePara-unlistedbullets"/>
        <w:numPr>
          <w:ilvl w:val="0"/>
          <w:numId w:val="0"/>
        </w:numPr>
        <w:ind w:left="1440"/>
        <w:rPr>
          <w:rFonts w:cs="Arial"/>
        </w:rPr>
      </w:pPr>
    </w:p>
    <w:p w:rsidR="00BC1E4F" w:rsidRPr="0048311D" w:rsidRDefault="0037353C" w:rsidP="00010742">
      <w:pPr>
        <w:pStyle w:val="Heading2"/>
      </w:pPr>
      <w:bookmarkStart w:id="15" w:name="_Toc509846297"/>
      <w:r w:rsidRPr="0048311D">
        <w:t>Instructions</w:t>
      </w:r>
      <w:bookmarkEnd w:id="15"/>
    </w:p>
    <w:p w:rsidR="00E8029F" w:rsidRPr="0048311D" w:rsidRDefault="00E8029F" w:rsidP="00E8029F">
      <w:pPr>
        <w:pStyle w:val="StylePara-unlistedbullets"/>
        <w:rPr>
          <w:rFonts w:cs="Arial"/>
        </w:rPr>
      </w:pPr>
      <w:r w:rsidRPr="0048311D">
        <w:rPr>
          <w:rFonts w:cs="Arial"/>
        </w:rPr>
        <w:t xml:space="preserve">For all Naming conventions, refer Appendix A. All lab assignments should adhere to naming conventions. </w:t>
      </w:r>
    </w:p>
    <w:p w:rsidR="000E287E" w:rsidRPr="0048311D" w:rsidRDefault="0037353C" w:rsidP="002A7A4F">
      <w:pPr>
        <w:pStyle w:val="StylePara-unlistedbullets"/>
        <w:rPr>
          <w:rFonts w:cs="Arial"/>
        </w:rPr>
      </w:pPr>
      <w:r w:rsidRPr="0048311D">
        <w:rPr>
          <w:rFonts w:cs="Arial"/>
        </w:rPr>
        <w:t xml:space="preserve">Create a directory by your name in drive &lt;drive&gt;. In this directory, create a subdirectory </w:t>
      </w:r>
      <w:r w:rsidR="00BF0D36" w:rsidRPr="0048311D">
        <w:rPr>
          <w:rFonts w:cs="Arial"/>
        </w:rPr>
        <w:t>jpa</w:t>
      </w:r>
      <w:r w:rsidRPr="0048311D">
        <w:rPr>
          <w:rFonts w:cs="Arial"/>
        </w:rPr>
        <w:t>_assgn. For each lab exercise create a directory as lab &lt;lab number&gt;.</w:t>
      </w:r>
    </w:p>
    <w:p w:rsidR="00BF0D36" w:rsidRPr="0048311D" w:rsidRDefault="00BF0D36" w:rsidP="00010742">
      <w:pPr>
        <w:pStyle w:val="Heading2"/>
      </w:pPr>
    </w:p>
    <w:p w:rsidR="00BC1E4F" w:rsidRPr="0048311D" w:rsidRDefault="00BC1E4F" w:rsidP="00010742">
      <w:pPr>
        <w:pStyle w:val="Heading2"/>
      </w:pPr>
      <w:bookmarkStart w:id="16" w:name="_Toc509846298"/>
      <w:r w:rsidRPr="0048311D">
        <w:t>Learning More</w:t>
      </w:r>
      <w:bookmarkEnd w:id="16"/>
      <w:r w:rsidRPr="0048311D">
        <w:t xml:space="preserve"> </w:t>
      </w:r>
    </w:p>
    <w:p w:rsidR="003105C6" w:rsidRPr="0048311D" w:rsidRDefault="002B015F" w:rsidP="00BF0D36">
      <w:pPr>
        <w:pStyle w:val="StylePara-unlistedbullets"/>
        <w:rPr>
          <w:rFonts w:cs="Arial"/>
        </w:rPr>
      </w:pPr>
      <w:hyperlink r:id="rId11" w:history="1">
        <w:r w:rsidR="008D609E" w:rsidRPr="0048311D">
          <w:rPr>
            <w:rStyle w:val="Hyperlink"/>
            <w:rFonts w:cs="Arial"/>
          </w:rPr>
          <w:t>http</w:t>
        </w:r>
      </w:hyperlink>
      <w:hyperlink r:id="rId12" w:history="1">
        <w:r w:rsidR="008D609E" w:rsidRPr="0048311D">
          <w:rPr>
            <w:rStyle w:val="Hyperlink"/>
            <w:rFonts w:cs="Arial"/>
          </w:rPr>
          <w:t>://</w:t>
        </w:r>
      </w:hyperlink>
      <w:hyperlink r:id="rId13" w:history="1">
        <w:r w:rsidR="008D609E" w:rsidRPr="0048311D">
          <w:rPr>
            <w:rStyle w:val="Hyperlink"/>
            <w:rFonts w:cs="Arial"/>
          </w:rPr>
          <w:t>docs.oracle.com/javaee/7/api/javax/persistence</w:t>
        </w:r>
      </w:hyperlink>
    </w:p>
    <w:p w:rsidR="003105C6" w:rsidRPr="0048311D" w:rsidRDefault="002B015F" w:rsidP="00BF0D36">
      <w:pPr>
        <w:pStyle w:val="StylePara-unlistedbullets"/>
        <w:rPr>
          <w:rFonts w:cs="Arial"/>
        </w:rPr>
      </w:pPr>
      <w:hyperlink r:id="rId14" w:history="1">
        <w:r w:rsidR="008D609E" w:rsidRPr="0048311D">
          <w:rPr>
            <w:rStyle w:val="Hyperlink"/>
            <w:rFonts w:cs="Arial"/>
          </w:rPr>
          <w:t>http://www.objectdb.com/java/jpa</w:t>
        </w:r>
      </w:hyperlink>
      <w:hyperlink r:id="rId15" w:history="1">
        <w:r w:rsidR="008D609E" w:rsidRPr="0048311D">
          <w:rPr>
            <w:rStyle w:val="Hyperlink"/>
            <w:rFonts w:cs="Arial"/>
          </w:rPr>
          <w:t>/</w:t>
        </w:r>
      </w:hyperlink>
    </w:p>
    <w:p w:rsidR="00880351" w:rsidRPr="0048311D" w:rsidRDefault="00880351" w:rsidP="00BF0D36">
      <w:pPr>
        <w:pStyle w:val="StylePara-unlistedbullets"/>
        <w:numPr>
          <w:ilvl w:val="0"/>
          <w:numId w:val="0"/>
        </w:numPr>
        <w:ind w:left="1440"/>
        <w:rPr>
          <w:rFonts w:cs="Arial"/>
        </w:rPr>
      </w:pPr>
    </w:p>
    <w:p w:rsidR="00311E21" w:rsidRPr="0048311D" w:rsidRDefault="00311E21">
      <w:pPr>
        <w:rPr>
          <w:rFonts w:eastAsia="Arial Unicode MS" w:cs="Arial"/>
          <w:b/>
          <w:color w:val="ED771A"/>
          <w:kern w:val="36"/>
          <w:sz w:val="24"/>
          <w:szCs w:val="28"/>
        </w:rPr>
      </w:pPr>
      <w:r w:rsidRPr="0048311D">
        <w:rPr>
          <w:rFonts w:cs="Arial"/>
        </w:rPr>
        <w:br w:type="page"/>
      </w:r>
    </w:p>
    <w:p w:rsidR="00376E2E" w:rsidRPr="0048311D" w:rsidRDefault="00376E2E" w:rsidP="00376E2E">
      <w:pPr>
        <w:pStyle w:val="Para-Heading2Bulleted"/>
        <w:numPr>
          <w:ilvl w:val="0"/>
          <w:numId w:val="0"/>
        </w:numPr>
        <w:ind w:left="990" w:hanging="360"/>
        <w:rPr>
          <w:rFonts w:ascii="Arial" w:hAnsi="Arial" w:cs="Arial"/>
        </w:rPr>
        <w:sectPr w:rsidR="00376E2E" w:rsidRPr="0048311D" w:rsidSect="004611D6">
          <w:headerReference w:type="default" r:id="rId16"/>
          <w:footerReference w:type="default" r:id="rId17"/>
          <w:pgSz w:w="12240" w:h="15840"/>
          <w:pgMar w:top="1440" w:right="1800" w:bottom="1440" w:left="1800" w:header="720" w:footer="720" w:gutter="0"/>
          <w:cols w:space="720"/>
          <w:docGrid w:linePitch="360"/>
        </w:sectPr>
      </w:pPr>
    </w:p>
    <w:p w:rsidR="00F36D01" w:rsidRDefault="00F36D01" w:rsidP="00F36D01">
      <w:pPr>
        <w:pStyle w:val="MainTitle-Numbered"/>
        <w:rPr>
          <w:rFonts w:cs="Arial"/>
        </w:rPr>
      </w:pPr>
      <w:bookmarkStart w:id="17" w:name="_Toc509846299"/>
      <w:r>
        <w:rPr>
          <w:rFonts w:cs="Arial"/>
        </w:rPr>
        <w:lastRenderedPageBreak/>
        <w:t>JDBC Application</w:t>
      </w:r>
      <w:bookmarkEnd w:id="17"/>
      <w:r>
        <w:rPr>
          <w:rFonts w:cs="Arial"/>
        </w:rPr>
        <w:t xml:space="preserve"> </w:t>
      </w: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F36D01" w:rsidRPr="0048311D" w:rsidTr="007D00D0">
        <w:tc>
          <w:tcPr>
            <w:tcW w:w="790" w:type="dxa"/>
            <w:shd w:val="clear" w:color="auto" w:fill="CCCCCC"/>
            <w:vAlign w:val="center"/>
          </w:tcPr>
          <w:p w:rsidR="00F36D01" w:rsidRPr="0048311D" w:rsidRDefault="00F36D01" w:rsidP="007D00D0">
            <w:pPr>
              <w:rPr>
                <w:rStyle w:val="StyleNormalBold"/>
                <w:rFonts w:cs="Arial"/>
              </w:rPr>
            </w:pPr>
            <w:r w:rsidRPr="0048311D">
              <w:rPr>
                <w:rStyle w:val="StyleNormalBold"/>
                <w:rFonts w:cs="Arial"/>
              </w:rPr>
              <w:t>Goals</w:t>
            </w:r>
          </w:p>
        </w:tc>
        <w:tc>
          <w:tcPr>
            <w:tcW w:w="7346" w:type="dxa"/>
          </w:tcPr>
          <w:p w:rsidR="00F36D01" w:rsidRPr="0048311D" w:rsidRDefault="00F36D01" w:rsidP="007D00D0">
            <w:pPr>
              <w:pStyle w:val="ListParagraph"/>
              <w:numPr>
                <w:ilvl w:val="0"/>
                <w:numId w:val="45"/>
              </w:numPr>
              <w:rPr>
                <w:rFonts w:cs="Arial"/>
              </w:rPr>
            </w:pPr>
            <w:r>
              <w:rPr>
                <w:rFonts w:cs="Arial"/>
              </w:rPr>
              <w:t xml:space="preserve">JDBC </w:t>
            </w:r>
            <w:r w:rsidRPr="0048311D">
              <w:rPr>
                <w:rFonts w:cs="Arial"/>
              </w:rPr>
              <w:t xml:space="preserve"> CRUD application using Eclipse IDE</w:t>
            </w:r>
          </w:p>
        </w:tc>
      </w:tr>
      <w:tr w:rsidR="00F36D01" w:rsidRPr="0048311D" w:rsidTr="007D00D0">
        <w:tc>
          <w:tcPr>
            <w:tcW w:w="790" w:type="dxa"/>
            <w:shd w:val="clear" w:color="auto" w:fill="CCCCCC"/>
            <w:vAlign w:val="center"/>
          </w:tcPr>
          <w:p w:rsidR="00F36D01" w:rsidRPr="0048311D" w:rsidRDefault="00F36D01" w:rsidP="007D00D0">
            <w:pPr>
              <w:rPr>
                <w:rStyle w:val="StyleNormalBold"/>
                <w:rFonts w:cs="Arial"/>
              </w:rPr>
            </w:pPr>
            <w:r w:rsidRPr="0048311D">
              <w:rPr>
                <w:rStyle w:val="StyleNormalBold"/>
                <w:rFonts w:cs="Arial"/>
              </w:rPr>
              <w:t>Time</w:t>
            </w:r>
          </w:p>
        </w:tc>
        <w:tc>
          <w:tcPr>
            <w:tcW w:w="7346" w:type="dxa"/>
          </w:tcPr>
          <w:p w:rsidR="00F36D01" w:rsidRPr="0048311D" w:rsidRDefault="00F36D01" w:rsidP="007D00D0">
            <w:pPr>
              <w:rPr>
                <w:rFonts w:cs="Arial"/>
              </w:rPr>
            </w:pPr>
            <w:r w:rsidRPr="0048311D">
              <w:rPr>
                <w:rFonts w:cs="Arial"/>
              </w:rPr>
              <w:t>120 minutes</w:t>
            </w:r>
          </w:p>
        </w:tc>
      </w:tr>
    </w:tbl>
    <w:p w:rsidR="00F36D01" w:rsidRDefault="00F36D01" w:rsidP="00F36D01">
      <w:pPr>
        <w:tabs>
          <w:tab w:val="left" w:pos="2478"/>
        </w:tabs>
        <w:spacing w:line="360" w:lineRule="auto"/>
        <w:rPr>
          <w:rFonts w:cs="Arial"/>
          <w:szCs w:val="20"/>
        </w:rPr>
      </w:pPr>
    </w:p>
    <w:p w:rsidR="00F36D01" w:rsidRDefault="00F36D01" w:rsidP="00F36D01">
      <w:pPr>
        <w:tabs>
          <w:tab w:val="left" w:pos="2478"/>
        </w:tabs>
        <w:spacing w:line="360" w:lineRule="auto"/>
        <w:rPr>
          <w:rFonts w:cs="Arial"/>
          <w:szCs w:val="20"/>
        </w:rPr>
      </w:pPr>
    </w:p>
    <w:p w:rsidR="00F36D01" w:rsidRDefault="00F36D01" w:rsidP="00F36D01">
      <w:pPr>
        <w:pStyle w:val="ListParagraph"/>
        <w:numPr>
          <w:ilvl w:val="1"/>
          <w:numId w:val="45"/>
        </w:numPr>
        <w:tabs>
          <w:tab w:val="left" w:pos="2478"/>
        </w:tabs>
        <w:spacing w:line="360" w:lineRule="auto"/>
        <w:rPr>
          <w:rFonts w:cs="Arial"/>
          <w:szCs w:val="20"/>
        </w:rPr>
      </w:pPr>
      <w:r w:rsidRPr="00F36D01">
        <w:rPr>
          <w:rFonts w:cs="Arial"/>
          <w:szCs w:val="20"/>
        </w:rPr>
        <w:t>: Extend t</w:t>
      </w:r>
      <w:r w:rsidR="00637E7D">
        <w:rPr>
          <w:rFonts w:cs="Arial"/>
          <w:szCs w:val="20"/>
        </w:rPr>
        <w:t>he assignment of Core Java 8 Collections Case study lab</w:t>
      </w:r>
      <w:r w:rsidRPr="00F36D01">
        <w:rPr>
          <w:rFonts w:cs="Arial"/>
          <w:szCs w:val="20"/>
        </w:rPr>
        <w:t xml:space="preserve"> by persisting data into database instead of hashmap and display/delete data from database. </w:t>
      </w:r>
    </w:p>
    <w:p w:rsidR="00161FFB" w:rsidRDefault="00161FFB" w:rsidP="00F36D01">
      <w:pPr>
        <w:pStyle w:val="ListParagraph"/>
        <w:numPr>
          <w:ilvl w:val="1"/>
          <w:numId w:val="45"/>
        </w:numPr>
        <w:tabs>
          <w:tab w:val="left" w:pos="2478"/>
        </w:tabs>
        <w:spacing w:line="360" w:lineRule="auto"/>
        <w:rPr>
          <w:rFonts w:cs="Arial"/>
          <w:szCs w:val="20"/>
        </w:rPr>
      </w:pPr>
    </w:p>
    <w:p w:rsidR="00161FFB" w:rsidRPr="0048311D" w:rsidRDefault="00161FFB" w:rsidP="00161FFB">
      <w:pPr>
        <w:pStyle w:val="Heading2"/>
        <w:ind w:firstLine="720"/>
      </w:pPr>
      <w:bookmarkStart w:id="18" w:name="_Toc448909938"/>
      <w:bookmarkStart w:id="19" w:name="_Toc509846302"/>
      <w:r w:rsidRPr="0048311D">
        <w:t>&lt;&lt;To-do Assignments</w:t>
      </w:r>
      <w:bookmarkEnd w:id="18"/>
      <w:r w:rsidRPr="0048311D">
        <w:t>&gt;&gt;</w:t>
      </w:r>
      <w:bookmarkEnd w:id="19"/>
    </w:p>
    <w:p w:rsidR="00161FFB" w:rsidRPr="0048311D" w:rsidRDefault="00161FFB" w:rsidP="00161FFB">
      <w:pPr>
        <w:pStyle w:val="StylePara"/>
        <w:rPr>
          <w:rFonts w:cs="Arial"/>
        </w:rPr>
      </w:pPr>
      <w:r w:rsidRPr="0048311D">
        <w:rPr>
          <w:rFonts w:cs="Arial"/>
          <w:b/>
        </w:rPr>
        <w:t>Assignment</w:t>
      </w:r>
      <w:r w:rsidRPr="0048311D">
        <w:rPr>
          <w:rFonts w:cs="Arial"/>
        </w:rPr>
        <w:t>: Consider the Author class given below. Create a</w:t>
      </w:r>
      <w:r>
        <w:rPr>
          <w:rFonts w:cs="Arial"/>
        </w:rPr>
        <w:t xml:space="preserve"> JDBC</w:t>
      </w:r>
      <w:r w:rsidRPr="0048311D">
        <w:rPr>
          <w:rFonts w:cs="Arial"/>
        </w:rPr>
        <w:t xml:space="preserve"> application to perform CRUD operations (i.e. insert, update, delete) on author entity. Also display the author detail</w:t>
      </w:r>
      <w:r>
        <w:rPr>
          <w:rFonts w:cs="Arial"/>
        </w:rPr>
        <w:t xml:space="preserve">s based on provided author id. </w:t>
      </w:r>
      <w:r w:rsidRPr="0048311D">
        <w:rPr>
          <w:rFonts w:cs="Arial"/>
        </w:rPr>
        <w:t xml:space="preserve">Create required table in database before running application. </w:t>
      </w:r>
    </w:p>
    <w:tbl>
      <w:tblPr>
        <w:tblStyle w:val="TableColumns3"/>
        <w:tblpPr w:leftFromText="180" w:rightFromText="180" w:vertAnchor="text" w:horzAnchor="page" w:tblpX="4738" w:tblpY="85"/>
        <w:tblW w:w="0" w:type="auto"/>
        <w:tblLook w:val="04A0" w:firstRow="1" w:lastRow="0" w:firstColumn="1" w:lastColumn="0" w:noHBand="0" w:noVBand="1"/>
      </w:tblPr>
      <w:tblGrid>
        <w:gridCol w:w="2178"/>
      </w:tblGrid>
      <w:tr w:rsidR="00161FFB" w:rsidRPr="0048311D" w:rsidTr="003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161FFB" w:rsidRPr="0048311D" w:rsidRDefault="00161FFB" w:rsidP="003E60D9">
            <w:pPr>
              <w:pStyle w:val="StylePara"/>
              <w:ind w:left="0"/>
              <w:jc w:val="center"/>
              <w:rPr>
                <w:rFonts w:cs="Arial"/>
                <w:b/>
              </w:rPr>
            </w:pPr>
            <w:r w:rsidRPr="0048311D">
              <w:rPr>
                <w:rFonts w:cs="Arial"/>
                <w:b/>
              </w:rPr>
              <w:t>Author</w:t>
            </w:r>
          </w:p>
        </w:tc>
      </w:tr>
      <w:tr w:rsidR="00161FFB" w:rsidRPr="0048311D" w:rsidTr="003E60D9">
        <w:trPr>
          <w:trHeight w:val="80"/>
        </w:trPr>
        <w:tc>
          <w:tcPr>
            <w:cnfStyle w:val="001000000000" w:firstRow="0" w:lastRow="0" w:firstColumn="1" w:lastColumn="0" w:oddVBand="0" w:evenVBand="0" w:oddHBand="0" w:evenHBand="0" w:firstRowFirstColumn="0" w:firstRowLastColumn="0" w:lastRowFirstColumn="0" w:lastRowLastColumn="0"/>
            <w:tcW w:w="2178" w:type="dxa"/>
          </w:tcPr>
          <w:p w:rsidR="00161FFB" w:rsidRPr="0048311D" w:rsidRDefault="00161FFB" w:rsidP="003E60D9">
            <w:pPr>
              <w:pStyle w:val="StylePara"/>
              <w:ind w:left="0"/>
              <w:rPr>
                <w:rFonts w:cs="Arial"/>
                <w:color w:val="000000" w:themeColor="text1"/>
              </w:rPr>
            </w:pPr>
            <w:r w:rsidRPr="0048311D">
              <w:rPr>
                <w:rFonts w:cs="Arial"/>
                <w:color w:val="000000" w:themeColor="text1"/>
              </w:rPr>
              <w:t>authorId</w:t>
            </w:r>
          </w:p>
        </w:tc>
      </w:tr>
      <w:tr w:rsidR="00161FFB" w:rsidRPr="0048311D" w:rsidTr="003E60D9">
        <w:tc>
          <w:tcPr>
            <w:cnfStyle w:val="001000000000" w:firstRow="0" w:lastRow="0" w:firstColumn="1" w:lastColumn="0" w:oddVBand="0" w:evenVBand="0" w:oddHBand="0" w:evenHBand="0" w:firstRowFirstColumn="0" w:firstRowLastColumn="0" w:lastRowFirstColumn="0" w:lastRowLastColumn="0"/>
            <w:tcW w:w="2178" w:type="dxa"/>
          </w:tcPr>
          <w:p w:rsidR="00161FFB" w:rsidRPr="0048311D" w:rsidRDefault="00161FFB" w:rsidP="003E60D9">
            <w:pPr>
              <w:pStyle w:val="StylePara"/>
              <w:ind w:left="0"/>
              <w:rPr>
                <w:rFonts w:cs="Arial"/>
                <w:color w:val="000000" w:themeColor="text1"/>
              </w:rPr>
            </w:pPr>
            <w:r w:rsidRPr="0048311D">
              <w:rPr>
                <w:rFonts w:cs="Arial"/>
                <w:color w:val="000000" w:themeColor="text1"/>
              </w:rPr>
              <w:t>firstName</w:t>
            </w:r>
          </w:p>
        </w:tc>
      </w:tr>
      <w:tr w:rsidR="00161FFB" w:rsidRPr="0048311D" w:rsidTr="003E60D9">
        <w:tc>
          <w:tcPr>
            <w:cnfStyle w:val="001000000000" w:firstRow="0" w:lastRow="0" w:firstColumn="1" w:lastColumn="0" w:oddVBand="0" w:evenVBand="0" w:oddHBand="0" w:evenHBand="0" w:firstRowFirstColumn="0" w:firstRowLastColumn="0" w:lastRowFirstColumn="0" w:lastRowLastColumn="0"/>
            <w:tcW w:w="2178" w:type="dxa"/>
          </w:tcPr>
          <w:p w:rsidR="00161FFB" w:rsidRPr="0048311D" w:rsidRDefault="00161FFB" w:rsidP="003E60D9">
            <w:pPr>
              <w:pStyle w:val="StylePara"/>
              <w:ind w:left="0"/>
              <w:rPr>
                <w:rFonts w:cs="Arial"/>
                <w:color w:val="000000" w:themeColor="text1"/>
              </w:rPr>
            </w:pPr>
            <w:r w:rsidRPr="0048311D">
              <w:rPr>
                <w:rFonts w:cs="Arial"/>
                <w:color w:val="000000" w:themeColor="text1"/>
              </w:rPr>
              <w:t>middleName</w:t>
            </w:r>
          </w:p>
        </w:tc>
      </w:tr>
      <w:tr w:rsidR="00161FFB" w:rsidRPr="0048311D" w:rsidTr="003E60D9">
        <w:tc>
          <w:tcPr>
            <w:cnfStyle w:val="001000000000" w:firstRow="0" w:lastRow="0" w:firstColumn="1" w:lastColumn="0" w:oddVBand="0" w:evenVBand="0" w:oddHBand="0" w:evenHBand="0" w:firstRowFirstColumn="0" w:firstRowLastColumn="0" w:lastRowFirstColumn="0" w:lastRowLastColumn="0"/>
            <w:tcW w:w="2178" w:type="dxa"/>
          </w:tcPr>
          <w:p w:rsidR="00161FFB" w:rsidRPr="0048311D" w:rsidRDefault="00161FFB" w:rsidP="003E60D9">
            <w:pPr>
              <w:pStyle w:val="StylePara"/>
              <w:ind w:left="0"/>
              <w:rPr>
                <w:rFonts w:cs="Arial"/>
                <w:color w:val="000000" w:themeColor="text1"/>
              </w:rPr>
            </w:pPr>
            <w:r w:rsidRPr="0048311D">
              <w:rPr>
                <w:rFonts w:cs="Arial"/>
                <w:color w:val="000000" w:themeColor="text1"/>
              </w:rPr>
              <w:t>lastName</w:t>
            </w:r>
          </w:p>
        </w:tc>
      </w:tr>
      <w:tr w:rsidR="00161FFB" w:rsidRPr="0048311D" w:rsidTr="003E60D9">
        <w:tc>
          <w:tcPr>
            <w:cnfStyle w:val="001000000000" w:firstRow="0" w:lastRow="0" w:firstColumn="1" w:lastColumn="0" w:oddVBand="0" w:evenVBand="0" w:oddHBand="0" w:evenHBand="0" w:firstRowFirstColumn="0" w:firstRowLastColumn="0" w:lastRowFirstColumn="0" w:lastRowLastColumn="0"/>
            <w:tcW w:w="2178" w:type="dxa"/>
          </w:tcPr>
          <w:p w:rsidR="00161FFB" w:rsidRPr="0048311D" w:rsidRDefault="00161FFB" w:rsidP="003E60D9">
            <w:pPr>
              <w:pStyle w:val="StylePara"/>
              <w:ind w:left="0"/>
              <w:rPr>
                <w:rFonts w:cs="Arial"/>
                <w:color w:val="000000" w:themeColor="text1"/>
              </w:rPr>
            </w:pPr>
            <w:r w:rsidRPr="0048311D">
              <w:rPr>
                <w:rFonts w:cs="Arial"/>
                <w:color w:val="000000" w:themeColor="text1"/>
              </w:rPr>
              <w:t>phoneNo</w:t>
            </w:r>
          </w:p>
        </w:tc>
      </w:tr>
    </w:tbl>
    <w:p w:rsidR="00161FFB" w:rsidRPr="0048311D" w:rsidRDefault="00161FFB" w:rsidP="00161FFB">
      <w:pPr>
        <w:pStyle w:val="StylePara"/>
        <w:rPr>
          <w:rFonts w:cs="Arial"/>
        </w:rPr>
      </w:pPr>
    </w:p>
    <w:p w:rsidR="00161FFB" w:rsidRPr="0048311D" w:rsidRDefault="00161FFB" w:rsidP="00161FFB">
      <w:pPr>
        <w:pStyle w:val="StylePara"/>
        <w:rPr>
          <w:rFonts w:cs="Arial"/>
        </w:rPr>
      </w:pPr>
    </w:p>
    <w:p w:rsidR="00161FFB" w:rsidRPr="0048311D" w:rsidRDefault="00161FFB" w:rsidP="00161FFB">
      <w:pPr>
        <w:rPr>
          <w:rFonts w:cs="Arial"/>
        </w:rPr>
      </w:pPr>
    </w:p>
    <w:p w:rsidR="00161FFB" w:rsidRPr="0048311D" w:rsidRDefault="00161FFB" w:rsidP="00161FFB">
      <w:pPr>
        <w:rPr>
          <w:rFonts w:cs="Arial"/>
        </w:rPr>
      </w:pPr>
    </w:p>
    <w:p w:rsidR="00161FFB" w:rsidRPr="0048311D" w:rsidRDefault="00161FFB" w:rsidP="00161FFB">
      <w:pPr>
        <w:rPr>
          <w:rFonts w:cs="Arial"/>
        </w:rPr>
      </w:pPr>
    </w:p>
    <w:p w:rsidR="00161FFB" w:rsidRPr="0048311D" w:rsidRDefault="00161FFB" w:rsidP="00161FFB">
      <w:pPr>
        <w:rPr>
          <w:rFonts w:cs="Arial"/>
        </w:rPr>
      </w:pPr>
    </w:p>
    <w:p w:rsidR="00161FFB" w:rsidRPr="0048311D" w:rsidRDefault="00161FFB" w:rsidP="00161FFB">
      <w:pPr>
        <w:rPr>
          <w:rFonts w:cs="Arial"/>
        </w:rPr>
      </w:pPr>
    </w:p>
    <w:p w:rsidR="00161FFB" w:rsidRPr="0048311D" w:rsidRDefault="00161FFB" w:rsidP="00161FFB">
      <w:pPr>
        <w:rPr>
          <w:rFonts w:cs="Arial"/>
        </w:rPr>
      </w:pPr>
    </w:p>
    <w:p w:rsidR="00161FFB" w:rsidRPr="0048311D" w:rsidRDefault="00161FFB" w:rsidP="00161FFB">
      <w:pPr>
        <w:rPr>
          <w:rFonts w:cs="Arial"/>
        </w:rPr>
      </w:pPr>
    </w:p>
    <w:p w:rsidR="00161FFB" w:rsidRPr="0048311D" w:rsidRDefault="00161FFB" w:rsidP="00161FFB">
      <w:pPr>
        <w:rPr>
          <w:rFonts w:cs="Arial"/>
        </w:rPr>
      </w:pPr>
    </w:p>
    <w:p w:rsidR="00161FFB" w:rsidRPr="0048311D" w:rsidRDefault="00161FFB" w:rsidP="00161FFB">
      <w:pPr>
        <w:rPr>
          <w:rFonts w:cs="Arial"/>
        </w:rPr>
      </w:pPr>
    </w:p>
    <w:p w:rsidR="00161FFB" w:rsidRPr="0048311D" w:rsidRDefault="00161FFB" w:rsidP="00161FFB">
      <w:pPr>
        <w:rPr>
          <w:rFonts w:cs="Arial"/>
        </w:rPr>
      </w:pPr>
    </w:p>
    <w:p w:rsidR="00161FFB" w:rsidRPr="0048311D" w:rsidRDefault="00161FFB" w:rsidP="00161FFB">
      <w:pPr>
        <w:rPr>
          <w:rFonts w:cs="Arial"/>
        </w:rPr>
      </w:pPr>
    </w:p>
    <w:p w:rsidR="00161FFB" w:rsidRPr="0048311D" w:rsidRDefault="00161FFB" w:rsidP="00161FFB">
      <w:pPr>
        <w:pStyle w:val="Heading2"/>
      </w:pPr>
    </w:p>
    <w:p w:rsidR="00161FFB" w:rsidRPr="00161FFB" w:rsidRDefault="00161FFB" w:rsidP="00161FFB">
      <w:pPr>
        <w:pStyle w:val="ListParagraph"/>
        <w:numPr>
          <w:ilvl w:val="1"/>
          <w:numId w:val="45"/>
        </w:numPr>
        <w:jc w:val="both"/>
        <w:rPr>
          <w:rFonts w:cs="Arial"/>
        </w:rPr>
      </w:pPr>
      <w:r w:rsidRPr="00161FFB">
        <w:rPr>
          <w:rFonts w:cs="Arial"/>
        </w:rPr>
        <w:t>Consider the entity relationship diagram as shown below. Identify the correct association between the book and author and implement the same using JDBC. Create necessary entity classes and tables as required and perform below operations on this:</w:t>
      </w:r>
    </w:p>
    <w:p w:rsidR="00161FFB" w:rsidRDefault="00161FFB" w:rsidP="00161FFB">
      <w:pPr>
        <w:pStyle w:val="ListParagraph"/>
        <w:numPr>
          <w:ilvl w:val="2"/>
          <w:numId w:val="45"/>
        </w:numPr>
        <w:jc w:val="both"/>
        <w:rPr>
          <w:rFonts w:cs="Arial"/>
        </w:rPr>
      </w:pPr>
      <w:r>
        <w:rPr>
          <w:rFonts w:cs="Arial"/>
        </w:rPr>
        <w:t xml:space="preserve">Select the list of all book titles which are written by specific Author </w:t>
      </w:r>
    </w:p>
    <w:p w:rsidR="00161FFB" w:rsidRDefault="00161FFB" w:rsidP="00161FFB">
      <w:pPr>
        <w:pStyle w:val="ListParagraph"/>
        <w:numPr>
          <w:ilvl w:val="2"/>
          <w:numId w:val="45"/>
        </w:numPr>
        <w:jc w:val="both"/>
        <w:rPr>
          <w:rFonts w:cs="Arial"/>
        </w:rPr>
      </w:pPr>
      <w:r>
        <w:rPr>
          <w:rFonts w:cs="Arial"/>
        </w:rPr>
        <w:t xml:space="preserve">Accept book and author details from user and insert into database. Generate author id and </w:t>
      </w:r>
      <w:r w:rsidR="006808E1">
        <w:rPr>
          <w:rFonts w:cs="Arial"/>
        </w:rPr>
        <w:t>ISBN using sequence</w:t>
      </w:r>
      <w:r>
        <w:rPr>
          <w:rFonts w:cs="Arial"/>
        </w:rPr>
        <w:t>.</w:t>
      </w:r>
    </w:p>
    <w:p w:rsidR="006808E1" w:rsidRPr="00161FFB" w:rsidRDefault="006808E1" w:rsidP="00161FFB">
      <w:pPr>
        <w:pStyle w:val="ListParagraph"/>
        <w:numPr>
          <w:ilvl w:val="2"/>
          <w:numId w:val="45"/>
        </w:numPr>
        <w:jc w:val="both"/>
        <w:rPr>
          <w:rFonts w:cs="Arial"/>
        </w:rPr>
      </w:pPr>
      <w:r>
        <w:rPr>
          <w:rFonts w:cs="Arial"/>
        </w:rPr>
        <w:t>Update the price of books for which author name is entered by user.</w:t>
      </w:r>
    </w:p>
    <w:p w:rsidR="00161FFB" w:rsidRPr="0048311D" w:rsidRDefault="00161FFB" w:rsidP="00161FFB">
      <w:pPr>
        <w:rPr>
          <w:rFonts w:cs="Arial"/>
        </w:rPr>
      </w:pPr>
    </w:p>
    <w:p w:rsidR="00161FFB" w:rsidRPr="0048311D" w:rsidRDefault="002B015F" w:rsidP="00161FFB">
      <w:pPr>
        <w:jc w:val="center"/>
        <w:rPr>
          <w:rFonts w:cs="Arial"/>
        </w:rPr>
      </w:pPr>
      <w:r>
        <w:rPr>
          <w:rFonts w:cs="Arial"/>
          <w:noProof/>
        </w:rPr>
      </w:r>
      <w:r>
        <w:rPr>
          <w:rFonts w:cs="Arial"/>
          <w:noProof/>
        </w:rPr>
        <w:pict>
          <v:rect id="Rectangle 16" o:spid="_x0000_s1026" alt="https://www.stat.auckland.ac.nz/~paul/ItDT/HTML/bookauthor.pn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161FFB" w:rsidRPr="0048311D">
        <w:rPr>
          <w:rFonts w:cs="Arial"/>
          <w:noProof/>
        </w:rPr>
        <w:drawing>
          <wp:inline distT="0" distB="0" distL="0" distR="0" wp14:anchorId="15F485E9" wp14:editId="60C1F137">
            <wp:extent cx="294322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3225" cy="1695450"/>
                    </a:xfrm>
                    <a:prstGeom prst="rect">
                      <a:avLst/>
                    </a:prstGeom>
                    <a:noFill/>
                    <a:ln>
                      <a:noFill/>
                    </a:ln>
                  </pic:spPr>
                </pic:pic>
              </a:graphicData>
            </a:graphic>
          </wp:inline>
        </w:drawing>
      </w:r>
    </w:p>
    <w:p w:rsidR="005E5A8A" w:rsidRPr="00161FFB" w:rsidRDefault="005E5A8A" w:rsidP="00161FFB">
      <w:pPr>
        <w:tabs>
          <w:tab w:val="left" w:pos="2478"/>
        </w:tabs>
        <w:spacing w:line="360" w:lineRule="auto"/>
        <w:rPr>
          <w:rFonts w:cs="Arial"/>
          <w:szCs w:val="20"/>
        </w:rPr>
      </w:pPr>
    </w:p>
    <w:p w:rsidR="00F36D01" w:rsidRDefault="00F36D01" w:rsidP="00F36D01">
      <w:pPr>
        <w:pStyle w:val="ListParagraph"/>
        <w:tabs>
          <w:tab w:val="left" w:pos="2478"/>
        </w:tabs>
        <w:spacing w:line="360" w:lineRule="auto"/>
        <w:rPr>
          <w:rFonts w:cs="Arial"/>
          <w:szCs w:val="20"/>
        </w:rPr>
      </w:pPr>
    </w:p>
    <w:p w:rsidR="00F36D01" w:rsidRDefault="00F36D01" w:rsidP="00F36D01">
      <w:pPr>
        <w:pStyle w:val="ListParagraph"/>
        <w:tabs>
          <w:tab w:val="left" w:pos="2478"/>
        </w:tabs>
        <w:spacing w:line="360" w:lineRule="auto"/>
        <w:rPr>
          <w:rFonts w:cs="Arial"/>
          <w:szCs w:val="20"/>
        </w:rPr>
      </w:pPr>
    </w:p>
    <w:p w:rsidR="00F36D01" w:rsidRDefault="00F36D01" w:rsidP="00F36D01">
      <w:pPr>
        <w:pStyle w:val="ListParagraph"/>
        <w:tabs>
          <w:tab w:val="left" w:pos="2478"/>
        </w:tabs>
        <w:spacing w:line="360" w:lineRule="auto"/>
        <w:rPr>
          <w:rFonts w:cs="Arial"/>
          <w:szCs w:val="20"/>
        </w:rPr>
      </w:pPr>
    </w:p>
    <w:sectPr w:rsidR="00F36D01" w:rsidSect="004611D6">
      <w:headerReference w:type="even"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15F" w:rsidRDefault="002B015F" w:rsidP="00753C8A">
      <w:r>
        <w:separator/>
      </w:r>
    </w:p>
  </w:endnote>
  <w:endnote w:type="continuationSeparator" w:id="0">
    <w:p w:rsidR="002B015F" w:rsidRDefault="002B015F"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B27" w:rsidRPr="002A7A4F" w:rsidRDefault="002A7A4F" w:rsidP="002A7A4F">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00242CAE"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00242CAE" w:rsidRPr="002A7A4F">
      <w:rPr>
        <w:rFonts w:cs="Arial"/>
        <w:b/>
        <w:sz w:val="16"/>
        <w:szCs w:val="16"/>
        <w:lang w:val="fr-FR" w:eastAsia="fr-FR"/>
      </w:rPr>
      <w:fldChar w:fldCharType="separate"/>
    </w:r>
    <w:r w:rsidR="004D3FDE">
      <w:rPr>
        <w:rFonts w:cs="Arial"/>
        <w:b/>
        <w:noProof/>
        <w:sz w:val="16"/>
        <w:szCs w:val="16"/>
        <w:lang w:val="fr-FR" w:eastAsia="fr-FR"/>
      </w:rPr>
      <w:t>2</w:t>
    </w:r>
    <w:r w:rsidR="00242CAE" w:rsidRPr="002A7A4F">
      <w:rPr>
        <w:rFonts w:cs="Arial"/>
        <w:b/>
        <w:sz w:val="16"/>
        <w:szCs w:val="16"/>
        <w:lang w:val="fr-FR" w:eastAsia="fr-FR"/>
      </w:rPr>
      <w:fldChar w:fldCharType="end"/>
    </w:r>
    <w:r w:rsidRPr="002A7A4F">
      <w:rPr>
        <w:rFonts w:cs="Arial"/>
        <w:sz w:val="16"/>
        <w:szCs w:val="16"/>
        <w:lang w:val="fr-FR" w:eastAsia="fr-FR"/>
      </w:rPr>
      <w:t xml:space="preserve"> / </w:t>
    </w:r>
    <w:r w:rsidR="00242CAE"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00242CAE" w:rsidRPr="002A7A4F">
      <w:rPr>
        <w:rFonts w:cs="Arial"/>
        <w:sz w:val="16"/>
        <w:szCs w:val="16"/>
        <w:lang w:val="fr-FR" w:eastAsia="fr-FR"/>
      </w:rPr>
      <w:fldChar w:fldCharType="separate"/>
    </w:r>
    <w:r w:rsidR="004D3FDE">
      <w:rPr>
        <w:rFonts w:cs="Arial"/>
        <w:noProof/>
        <w:sz w:val="16"/>
        <w:szCs w:val="16"/>
        <w:lang w:val="fr-FR" w:eastAsia="fr-FR"/>
      </w:rPr>
      <w:t>5</w:t>
    </w:r>
    <w:r w:rsidR="00242CAE" w:rsidRPr="002A7A4F">
      <w:rPr>
        <w:rFonts w:cs="Arial"/>
        <w:sz w:val="16"/>
        <w:szCs w:val="16"/>
        <w:lang w:val="fr-FR" w:eastAsia="fr-FR"/>
      </w:rPr>
      <w:fldChar w:fldCharType="end"/>
    </w:r>
  </w:p>
  <w:p w:rsidR="00EB009B" w:rsidRDefault="00EB009B" w:rsidP="00CC7B27">
    <w:pPr>
      <w:pStyle w:val="Footer"/>
      <w:rPr>
        <w:rStyle w:val="PageNumber"/>
        <w:rFonts w:ascii="Candara" w:hAnsi="Candara"/>
        <w:b/>
        <w:sz w:val="22"/>
        <w:szCs w:val="16"/>
      </w:rPr>
    </w:pPr>
  </w:p>
  <w:p w:rsidR="00B907F2" w:rsidRPr="00B907F2" w:rsidRDefault="00B907F2" w:rsidP="00B907F2">
    <w:pPr>
      <w:pStyle w:val="Footer"/>
      <w:rPr>
        <w:rStyle w:val="PageNumber"/>
        <w:rFonts w:ascii="Candara" w:hAnsi="Candara"/>
        <w:b/>
        <w:sz w:val="22"/>
        <w:szCs w:val="16"/>
      </w:rPr>
    </w:pPr>
    <w:r>
      <w:rPr>
        <w:rStyle w:val="PageNumber"/>
        <w:rFonts w:ascii="Candara" w:hAnsi="Candara"/>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15F" w:rsidRDefault="002B015F" w:rsidP="00753C8A">
      <w:r>
        <w:separator/>
      </w:r>
    </w:p>
  </w:footnote>
  <w:footnote w:type="continuationSeparator" w:id="0">
    <w:p w:rsidR="002B015F" w:rsidRDefault="002B015F"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Pr="002A7A4F" w:rsidRDefault="00F36D01" w:rsidP="00BF0D36">
    <w:pPr>
      <w:tabs>
        <w:tab w:val="left" w:pos="8505"/>
        <w:tab w:val="left" w:pos="9639"/>
      </w:tabs>
      <w:spacing w:before="300" w:after="720"/>
      <w:ind w:firstLine="4320"/>
      <w:jc w:val="center"/>
      <w:rPr>
        <w:rFonts w:cs="Arial"/>
        <w:iCs/>
        <w:smallCaps/>
        <w:color w:val="909090"/>
        <w:sz w:val="28"/>
        <w:szCs w:val="16"/>
        <w:lang w:eastAsia="fr-FR"/>
      </w:rPr>
    </w:pPr>
    <w:r>
      <w:rPr>
        <w:rFonts w:ascii="Times New Roman" w:hAnsi="Times New Roman"/>
        <w:noProof/>
        <w:sz w:val="24"/>
      </w:rPr>
      <w:drawing>
        <wp:anchor distT="0" distB="0" distL="38100" distR="38100" simplePos="0" relativeHeight="251658240" behindDoc="0" locked="0" layoutInCell="1" allowOverlap="0">
          <wp:simplePos x="0" y="0"/>
          <wp:positionH relativeFrom="column">
            <wp:posOffset>-222739</wp:posOffset>
          </wp:positionH>
          <wp:positionV relativeFrom="line">
            <wp:posOffset>198999</wp:posOffset>
          </wp:positionV>
          <wp:extent cx="1343025" cy="390525"/>
          <wp:effectExtent l="0" t="0" r="0" b="0"/>
          <wp:wrapTopAndBottom/>
          <wp:docPr id="3" name="Picture 3"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r w:rsidR="00205B5F">
      <w:rPr>
        <w:rFonts w:ascii="Times New Roman" w:hAnsi="Times New Roman"/>
        <w:noProof/>
        <w:sz w:val="24"/>
      </w:rPr>
      <w:t>JDBC</w:t>
    </w:r>
    <w:r w:rsidR="00BF0D36">
      <w:rPr>
        <w:rFonts w:cs="Arial"/>
        <w:iCs/>
        <w:smallCaps/>
        <w:color w:val="909090"/>
        <w:sz w:val="28"/>
        <w:szCs w:val="16"/>
        <w:lang w:eastAsia="fr-FR"/>
      </w:rPr>
      <w:t xml:space="preserve"> - LAB </w:t>
    </w:r>
    <w:r w:rsidR="00311E21">
      <w:rPr>
        <w:rFonts w:cs="Arial"/>
        <w:iCs/>
        <w:smallCaps/>
        <w:color w:val="909090"/>
        <w:sz w:val="28"/>
        <w:szCs w:val="16"/>
        <w:lang w:eastAsia="fr-FR"/>
      </w:rPr>
      <w:t>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Default="00EB00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79E7"/>
    <w:multiLevelType w:val="multilevel"/>
    <w:tmpl w:val="883E2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FA6201"/>
    <w:multiLevelType w:val="hybridMultilevel"/>
    <w:tmpl w:val="2E14048A"/>
    <w:lvl w:ilvl="0" w:tplc="04090019">
      <w:start w:val="1"/>
      <w:numFmt w:val="lowerLetter"/>
      <w:lvlText w:val="%1."/>
      <w:lvlJc w:val="left"/>
      <w:pPr>
        <w:ind w:left="720" w:hanging="360"/>
      </w:pPr>
      <w:rPr>
        <w:rFonts w:eastAsia="Times New Roman" w:cs="Times New Roman" w:hint="default"/>
        <w:b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15:restartNumberingAfterBreak="0">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714EC8"/>
    <w:multiLevelType w:val="hybridMultilevel"/>
    <w:tmpl w:val="FEF6D416"/>
    <w:lvl w:ilvl="0" w:tplc="B26ED21C">
      <w:start w:val="1"/>
      <w:numFmt w:val="decimal"/>
      <w:pStyle w:val="MainTitle-Numbered"/>
      <w:lvlText w:val="Lab %1."/>
      <w:lvlJc w:val="left"/>
      <w:pPr>
        <w:ind w:left="99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5" w15:restartNumberingAfterBreak="0">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182E8F"/>
    <w:multiLevelType w:val="hybridMultilevel"/>
    <w:tmpl w:val="B048715A"/>
    <w:lvl w:ilvl="0" w:tplc="08E6E21E">
      <w:start w:val="1"/>
      <w:numFmt w:val="bullet"/>
      <w:lvlText w:val=""/>
      <w:lvlJc w:val="left"/>
      <w:pPr>
        <w:tabs>
          <w:tab w:val="num" w:pos="720"/>
        </w:tabs>
        <w:ind w:left="720" w:hanging="360"/>
      </w:pPr>
      <w:rPr>
        <w:rFonts w:ascii="Wingdings" w:hAnsi="Wingdings" w:hint="default"/>
      </w:rPr>
    </w:lvl>
    <w:lvl w:ilvl="1" w:tplc="2F40F406">
      <w:start w:val="1"/>
      <w:numFmt w:val="bullet"/>
      <w:lvlText w:val=""/>
      <w:lvlJc w:val="left"/>
      <w:pPr>
        <w:tabs>
          <w:tab w:val="num" w:pos="1440"/>
        </w:tabs>
        <w:ind w:left="1440" w:hanging="360"/>
      </w:pPr>
      <w:rPr>
        <w:rFonts w:ascii="Wingdings" w:hAnsi="Wingdings" w:hint="default"/>
      </w:rPr>
    </w:lvl>
    <w:lvl w:ilvl="2" w:tplc="1924C7C8" w:tentative="1">
      <w:start w:val="1"/>
      <w:numFmt w:val="bullet"/>
      <w:lvlText w:val=""/>
      <w:lvlJc w:val="left"/>
      <w:pPr>
        <w:tabs>
          <w:tab w:val="num" w:pos="2160"/>
        </w:tabs>
        <w:ind w:left="2160" w:hanging="360"/>
      </w:pPr>
      <w:rPr>
        <w:rFonts w:ascii="Wingdings" w:hAnsi="Wingdings" w:hint="default"/>
      </w:rPr>
    </w:lvl>
    <w:lvl w:ilvl="3" w:tplc="C568B758" w:tentative="1">
      <w:start w:val="1"/>
      <w:numFmt w:val="bullet"/>
      <w:lvlText w:val=""/>
      <w:lvlJc w:val="left"/>
      <w:pPr>
        <w:tabs>
          <w:tab w:val="num" w:pos="2880"/>
        </w:tabs>
        <w:ind w:left="2880" w:hanging="360"/>
      </w:pPr>
      <w:rPr>
        <w:rFonts w:ascii="Wingdings" w:hAnsi="Wingdings" w:hint="default"/>
      </w:rPr>
    </w:lvl>
    <w:lvl w:ilvl="4" w:tplc="255CBF4C" w:tentative="1">
      <w:start w:val="1"/>
      <w:numFmt w:val="bullet"/>
      <w:lvlText w:val=""/>
      <w:lvlJc w:val="left"/>
      <w:pPr>
        <w:tabs>
          <w:tab w:val="num" w:pos="3600"/>
        </w:tabs>
        <w:ind w:left="3600" w:hanging="360"/>
      </w:pPr>
      <w:rPr>
        <w:rFonts w:ascii="Wingdings" w:hAnsi="Wingdings" w:hint="default"/>
      </w:rPr>
    </w:lvl>
    <w:lvl w:ilvl="5" w:tplc="395E50D8" w:tentative="1">
      <w:start w:val="1"/>
      <w:numFmt w:val="bullet"/>
      <w:lvlText w:val=""/>
      <w:lvlJc w:val="left"/>
      <w:pPr>
        <w:tabs>
          <w:tab w:val="num" w:pos="4320"/>
        </w:tabs>
        <w:ind w:left="4320" w:hanging="360"/>
      </w:pPr>
      <w:rPr>
        <w:rFonts w:ascii="Wingdings" w:hAnsi="Wingdings" w:hint="default"/>
      </w:rPr>
    </w:lvl>
    <w:lvl w:ilvl="6" w:tplc="E3723636" w:tentative="1">
      <w:start w:val="1"/>
      <w:numFmt w:val="bullet"/>
      <w:lvlText w:val=""/>
      <w:lvlJc w:val="left"/>
      <w:pPr>
        <w:tabs>
          <w:tab w:val="num" w:pos="5040"/>
        </w:tabs>
        <w:ind w:left="5040" w:hanging="360"/>
      </w:pPr>
      <w:rPr>
        <w:rFonts w:ascii="Wingdings" w:hAnsi="Wingdings" w:hint="default"/>
      </w:rPr>
    </w:lvl>
    <w:lvl w:ilvl="7" w:tplc="17D24B16" w:tentative="1">
      <w:start w:val="1"/>
      <w:numFmt w:val="bullet"/>
      <w:lvlText w:val=""/>
      <w:lvlJc w:val="left"/>
      <w:pPr>
        <w:tabs>
          <w:tab w:val="num" w:pos="5760"/>
        </w:tabs>
        <w:ind w:left="5760" w:hanging="360"/>
      </w:pPr>
      <w:rPr>
        <w:rFonts w:ascii="Wingdings" w:hAnsi="Wingdings" w:hint="default"/>
      </w:rPr>
    </w:lvl>
    <w:lvl w:ilvl="8" w:tplc="057A8D2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8" w15:restartNumberingAfterBreak="0">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
  </w:num>
  <w:num w:numId="3">
    <w:abstractNumId w:val="10"/>
  </w:num>
  <w:num w:numId="4">
    <w:abstractNumId w:val="32"/>
  </w:num>
  <w:num w:numId="5">
    <w:abstractNumId w:val="31"/>
  </w:num>
  <w:num w:numId="6">
    <w:abstractNumId w:val="14"/>
  </w:num>
  <w:num w:numId="7">
    <w:abstractNumId w:val="34"/>
  </w:num>
  <w:num w:numId="8">
    <w:abstractNumId w:val="30"/>
  </w:num>
  <w:num w:numId="9">
    <w:abstractNumId w:val="25"/>
  </w:num>
  <w:num w:numId="10">
    <w:abstractNumId w:val="9"/>
  </w:num>
  <w:num w:numId="11">
    <w:abstractNumId w:val="7"/>
  </w:num>
  <w:num w:numId="12">
    <w:abstractNumId w:val="16"/>
  </w:num>
  <w:num w:numId="13">
    <w:abstractNumId w:val="24"/>
  </w:num>
  <w:num w:numId="14">
    <w:abstractNumId w:val="23"/>
  </w:num>
  <w:num w:numId="15">
    <w:abstractNumId w:val="21"/>
  </w:num>
  <w:num w:numId="16">
    <w:abstractNumId w:val="8"/>
  </w:num>
  <w:num w:numId="17">
    <w:abstractNumId w:val="29"/>
  </w:num>
  <w:num w:numId="18">
    <w:abstractNumId w:val="4"/>
  </w:num>
  <w:num w:numId="19">
    <w:abstractNumId w:val="11"/>
  </w:num>
  <w:num w:numId="20">
    <w:abstractNumId w:val="28"/>
  </w:num>
  <w:num w:numId="21">
    <w:abstractNumId w:val="3"/>
  </w:num>
  <w:num w:numId="22">
    <w:abstractNumId w:val="27"/>
  </w:num>
  <w:num w:numId="23">
    <w:abstractNumId w:val="34"/>
    <w:lvlOverride w:ilvl="0">
      <w:startOverride w:val="1"/>
    </w:lvlOverride>
  </w:num>
  <w:num w:numId="24">
    <w:abstractNumId w:val="19"/>
  </w:num>
  <w:num w:numId="25">
    <w:abstractNumId w:val="18"/>
  </w:num>
  <w:num w:numId="26">
    <w:abstractNumId w:val="20"/>
  </w:num>
  <w:num w:numId="27">
    <w:abstractNumId w:val="6"/>
  </w:num>
  <w:num w:numId="28">
    <w:abstractNumId w:val="15"/>
  </w:num>
  <w:num w:numId="29">
    <w:abstractNumId w:val="5"/>
  </w:num>
  <w:num w:numId="30">
    <w:abstractNumId w:val="12"/>
  </w:num>
  <w:num w:numId="31">
    <w:abstractNumId w:val="33"/>
  </w:num>
  <w:num w:numId="32">
    <w:abstractNumId w:val="13"/>
  </w:num>
  <w:num w:numId="33">
    <w:abstractNumId w:val="26"/>
  </w:num>
  <w:num w:numId="34">
    <w:abstractNumId w:val="35"/>
  </w:num>
  <w:num w:numId="35">
    <w:abstractNumId w:val="34"/>
    <w:lvlOverride w:ilvl="0">
      <w:startOverride w:val="1"/>
    </w:lvlOverride>
  </w:num>
  <w:num w:numId="36">
    <w:abstractNumId w:val="34"/>
    <w:lvlOverride w:ilvl="0">
      <w:startOverride w:val="1"/>
    </w:lvlOverride>
  </w:num>
  <w:num w:numId="37">
    <w:abstractNumId w:val="34"/>
    <w:lvlOverride w:ilvl="0">
      <w:startOverride w:val="1"/>
    </w:lvlOverride>
  </w:num>
  <w:num w:numId="38">
    <w:abstractNumId w:val="34"/>
    <w:lvlOverride w:ilvl="0">
      <w:startOverride w:val="1"/>
    </w:lvlOverride>
  </w:num>
  <w:num w:numId="39">
    <w:abstractNumId w:val="34"/>
    <w:lvlOverride w:ilvl="0">
      <w:startOverride w:val="1"/>
    </w:lvlOverride>
  </w:num>
  <w:num w:numId="40">
    <w:abstractNumId w:val="34"/>
    <w:lvlOverride w:ilvl="0">
      <w:startOverride w:val="1"/>
    </w:lvlOverride>
  </w:num>
  <w:num w:numId="41">
    <w:abstractNumId w:val="34"/>
    <w:lvlOverride w:ilvl="0">
      <w:startOverride w:val="1"/>
    </w:lvlOverride>
  </w:num>
  <w:num w:numId="42">
    <w:abstractNumId w:val="34"/>
    <w:lvlOverride w:ilvl="0">
      <w:startOverride w:val="1"/>
    </w:lvlOverride>
  </w:num>
  <w:num w:numId="43">
    <w:abstractNumId w:val="34"/>
    <w:lvlOverride w:ilvl="0">
      <w:startOverride w:val="1"/>
    </w:lvlOverride>
  </w:num>
  <w:num w:numId="44">
    <w:abstractNumId w:val="22"/>
  </w:num>
  <w:num w:numId="45">
    <w:abstractNumId w:val="0"/>
  </w:num>
  <w:num w:numId="4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4722"/>
    <w:rsid w:val="0000327D"/>
    <w:rsid w:val="00003357"/>
    <w:rsid w:val="0000509C"/>
    <w:rsid w:val="00006E0B"/>
    <w:rsid w:val="00007E6D"/>
    <w:rsid w:val="00010742"/>
    <w:rsid w:val="00021038"/>
    <w:rsid w:val="00025E24"/>
    <w:rsid w:val="00026403"/>
    <w:rsid w:val="000272CB"/>
    <w:rsid w:val="00027C45"/>
    <w:rsid w:val="00031BCC"/>
    <w:rsid w:val="0003294D"/>
    <w:rsid w:val="00033F2A"/>
    <w:rsid w:val="0003648D"/>
    <w:rsid w:val="00042E91"/>
    <w:rsid w:val="00043473"/>
    <w:rsid w:val="00046FB0"/>
    <w:rsid w:val="0005391F"/>
    <w:rsid w:val="000542A1"/>
    <w:rsid w:val="00056C46"/>
    <w:rsid w:val="00067A7C"/>
    <w:rsid w:val="00071819"/>
    <w:rsid w:val="000731D9"/>
    <w:rsid w:val="0007579E"/>
    <w:rsid w:val="00076E35"/>
    <w:rsid w:val="0008493D"/>
    <w:rsid w:val="00084BB5"/>
    <w:rsid w:val="000854E7"/>
    <w:rsid w:val="000859FD"/>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E7774"/>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1FFB"/>
    <w:rsid w:val="00162145"/>
    <w:rsid w:val="0016503A"/>
    <w:rsid w:val="001664A1"/>
    <w:rsid w:val="001741A0"/>
    <w:rsid w:val="0019171A"/>
    <w:rsid w:val="00195687"/>
    <w:rsid w:val="001A1189"/>
    <w:rsid w:val="001A18BB"/>
    <w:rsid w:val="001A6868"/>
    <w:rsid w:val="001B1628"/>
    <w:rsid w:val="001B29C2"/>
    <w:rsid w:val="001B55F0"/>
    <w:rsid w:val="001B7627"/>
    <w:rsid w:val="001B7E19"/>
    <w:rsid w:val="001C0CE6"/>
    <w:rsid w:val="001C3805"/>
    <w:rsid w:val="001C3F9B"/>
    <w:rsid w:val="001C55BE"/>
    <w:rsid w:val="001D14DC"/>
    <w:rsid w:val="001D1F6E"/>
    <w:rsid w:val="001D4EDE"/>
    <w:rsid w:val="001E03C0"/>
    <w:rsid w:val="001E0935"/>
    <w:rsid w:val="001E118C"/>
    <w:rsid w:val="001F0361"/>
    <w:rsid w:val="001F1953"/>
    <w:rsid w:val="001F2703"/>
    <w:rsid w:val="001F55C5"/>
    <w:rsid w:val="001F61E4"/>
    <w:rsid w:val="00203586"/>
    <w:rsid w:val="00205B5F"/>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2CAE"/>
    <w:rsid w:val="0024549A"/>
    <w:rsid w:val="00245873"/>
    <w:rsid w:val="002520DC"/>
    <w:rsid w:val="0025430B"/>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7A4F"/>
    <w:rsid w:val="002B015F"/>
    <w:rsid w:val="002B1A45"/>
    <w:rsid w:val="002B77E9"/>
    <w:rsid w:val="002B79E1"/>
    <w:rsid w:val="002C063E"/>
    <w:rsid w:val="002C1E7B"/>
    <w:rsid w:val="002C658F"/>
    <w:rsid w:val="002D316D"/>
    <w:rsid w:val="002E33F5"/>
    <w:rsid w:val="002F0258"/>
    <w:rsid w:val="002F13DB"/>
    <w:rsid w:val="002F1907"/>
    <w:rsid w:val="002F278A"/>
    <w:rsid w:val="002F46DF"/>
    <w:rsid w:val="002F48E7"/>
    <w:rsid w:val="00302304"/>
    <w:rsid w:val="00303BB3"/>
    <w:rsid w:val="0030546C"/>
    <w:rsid w:val="003105C6"/>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547E0"/>
    <w:rsid w:val="003560C4"/>
    <w:rsid w:val="003566FF"/>
    <w:rsid w:val="0035762B"/>
    <w:rsid w:val="003603BA"/>
    <w:rsid w:val="0036103E"/>
    <w:rsid w:val="003640B5"/>
    <w:rsid w:val="0036422E"/>
    <w:rsid w:val="00364788"/>
    <w:rsid w:val="00366680"/>
    <w:rsid w:val="0037353C"/>
    <w:rsid w:val="00374B33"/>
    <w:rsid w:val="00375B93"/>
    <w:rsid w:val="00376E2E"/>
    <w:rsid w:val="00377A90"/>
    <w:rsid w:val="00383A06"/>
    <w:rsid w:val="003869E2"/>
    <w:rsid w:val="00390CE9"/>
    <w:rsid w:val="00392A2B"/>
    <w:rsid w:val="003938A5"/>
    <w:rsid w:val="00393B61"/>
    <w:rsid w:val="00395A36"/>
    <w:rsid w:val="003969BE"/>
    <w:rsid w:val="00396D37"/>
    <w:rsid w:val="003A2467"/>
    <w:rsid w:val="003A3626"/>
    <w:rsid w:val="003B1717"/>
    <w:rsid w:val="003B25AE"/>
    <w:rsid w:val="003B3F67"/>
    <w:rsid w:val="003B46D5"/>
    <w:rsid w:val="003B5C55"/>
    <w:rsid w:val="003B6943"/>
    <w:rsid w:val="003C0EDA"/>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00A2"/>
    <w:rsid w:val="00411398"/>
    <w:rsid w:val="00416826"/>
    <w:rsid w:val="0042035E"/>
    <w:rsid w:val="00422321"/>
    <w:rsid w:val="00422888"/>
    <w:rsid w:val="00434A31"/>
    <w:rsid w:val="00436BA4"/>
    <w:rsid w:val="00436DCE"/>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1D"/>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D3FDE"/>
    <w:rsid w:val="004E0843"/>
    <w:rsid w:val="004E0CCD"/>
    <w:rsid w:val="004E3BAF"/>
    <w:rsid w:val="004E5160"/>
    <w:rsid w:val="004F0F96"/>
    <w:rsid w:val="004F4DB9"/>
    <w:rsid w:val="005020A3"/>
    <w:rsid w:val="00502F3D"/>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1638"/>
    <w:rsid w:val="00592466"/>
    <w:rsid w:val="005A1909"/>
    <w:rsid w:val="005A2DE3"/>
    <w:rsid w:val="005A3AF6"/>
    <w:rsid w:val="005A68F5"/>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E5A8A"/>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6E90"/>
    <w:rsid w:val="00637E7D"/>
    <w:rsid w:val="0064321B"/>
    <w:rsid w:val="00644806"/>
    <w:rsid w:val="00652125"/>
    <w:rsid w:val="006526C8"/>
    <w:rsid w:val="006564BC"/>
    <w:rsid w:val="006575E5"/>
    <w:rsid w:val="00663252"/>
    <w:rsid w:val="0066445E"/>
    <w:rsid w:val="00665AA6"/>
    <w:rsid w:val="006675EC"/>
    <w:rsid w:val="00667C98"/>
    <w:rsid w:val="00676CB1"/>
    <w:rsid w:val="006808E1"/>
    <w:rsid w:val="006817C0"/>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1B55"/>
    <w:rsid w:val="00731DA8"/>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65B"/>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3246"/>
    <w:rsid w:val="007A360D"/>
    <w:rsid w:val="007A7EA7"/>
    <w:rsid w:val="007B05EF"/>
    <w:rsid w:val="007B1C6D"/>
    <w:rsid w:val="007B1E89"/>
    <w:rsid w:val="007C19D6"/>
    <w:rsid w:val="007C73AC"/>
    <w:rsid w:val="007D1296"/>
    <w:rsid w:val="007E2E6D"/>
    <w:rsid w:val="007E3E67"/>
    <w:rsid w:val="007E62FD"/>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253"/>
    <w:rsid w:val="008544AD"/>
    <w:rsid w:val="00854A31"/>
    <w:rsid w:val="00856747"/>
    <w:rsid w:val="00856FFD"/>
    <w:rsid w:val="00870541"/>
    <w:rsid w:val="008707FB"/>
    <w:rsid w:val="00871527"/>
    <w:rsid w:val="00874A93"/>
    <w:rsid w:val="00874BA2"/>
    <w:rsid w:val="00875262"/>
    <w:rsid w:val="00875DCF"/>
    <w:rsid w:val="008765FA"/>
    <w:rsid w:val="00880351"/>
    <w:rsid w:val="00880362"/>
    <w:rsid w:val="0088470D"/>
    <w:rsid w:val="00885EF3"/>
    <w:rsid w:val="008876E6"/>
    <w:rsid w:val="00890E53"/>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D609E"/>
    <w:rsid w:val="008E0559"/>
    <w:rsid w:val="008E05AD"/>
    <w:rsid w:val="008E137F"/>
    <w:rsid w:val="008E402D"/>
    <w:rsid w:val="008E4976"/>
    <w:rsid w:val="008E682D"/>
    <w:rsid w:val="008E688D"/>
    <w:rsid w:val="008F0337"/>
    <w:rsid w:val="008F0F66"/>
    <w:rsid w:val="008F4D42"/>
    <w:rsid w:val="008F5C6E"/>
    <w:rsid w:val="008F6F30"/>
    <w:rsid w:val="008F7026"/>
    <w:rsid w:val="00901895"/>
    <w:rsid w:val="00905E22"/>
    <w:rsid w:val="00907306"/>
    <w:rsid w:val="00907D47"/>
    <w:rsid w:val="00911637"/>
    <w:rsid w:val="00911A4B"/>
    <w:rsid w:val="009141C7"/>
    <w:rsid w:val="00914F8A"/>
    <w:rsid w:val="00915419"/>
    <w:rsid w:val="0092327B"/>
    <w:rsid w:val="00923A56"/>
    <w:rsid w:val="00924317"/>
    <w:rsid w:val="00924467"/>
    <w:rsid w:val="009244D8"/>
    <w:rsid w:val="0092692F"/>
    <w:rsid w:val="0093051C"/>
    <w:rsid w:val="00931FF8"/>
    <w:rsid w:val="0093461C"/>
    <w:rsid w:val="0094033A"/>
    <w:rsid w:val="009453E9"/>
    <w:rsid w:val="00946E23"/>
    <w:rsid w:val="00953513"/>
    <w:rsid w:val="0095388B"/>
    <w:rsid w:val="00954D5A"/>
    <w:rsid w:val="00955189"/>
    <w:rsid w:val="00957D98"/>
    <w:rsid w:val="009715E2"/>
    <w:rsid w:val="009725C3"/>
    <w:rsid w:val="009741C2"/>
    <w:rsid w:val="009767C0"/>
    <w:rsid w:val="00980306"/>
    <w:rsid w:val="00981936"/>
    <w:rsid w:val="00983134"/>
    <w:rsid w:val="0099347F"/>
    <w:rsid w:val="00995AF9"/>
    <w:rsid w:val="009A1DFF"/>
    <w:rsid w:val="009A1FAC"/>
    <w:rsid w:val="009A3888"/>
    <w:rsid w:val="009A3B1B"/>
    <w:rsid w:val="009A3D12"/>
    <w:rsid w:val="009A4E24"/>
    <w:rsid w:val="009B00CC"/>
    <w:rsid w:val="009B103C"/>
    <w:rsid w:val="009B4765"/>
    <w:rsid w:val="009D4BDB"/>
    <w:rsid w:val="009D6E8C"/>
    <w:rsid w:val="009E3A33"/>
    <w:rsid w:val="009E66A9"/>
    <w:rsid w:val="009F1A3D"/>
    <w:rsid w:val="009F51CE"/>
    <w:rsid w:val="009F7617"/>
    <w:rsid w:val="00A02CFA"/>
    <w:rsid w:val="00A065CA"/>
    <w:rsid w:val="00A21FD0"/>
    <w:rsid w:val="00A225ED"/>
    <w:rsid w:val="00A266F3"/>
    <w:rsid w:val="00A2727F"/>
    <w:rsid w:val="00A3102D"/>
    <w:rsid w:val="00A31C25"/>
    <w:rsid w:val="00A33B37"/>
    <w:rsid w:val="00A34DE9"/>
    <w:rsid w:val="00A40B42"/>
    <w:rsid w:val="00A4312A"/>
    <w:rsid w:val="00A44537"/>
    <w:rsid w:val="00A449E4"/>
    <w:rsid w:val="00A44A6E"/>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05C"/>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2F32"/>
    <w:rsid w:val="00B63852"/>
    <w:rsid w:val="00B6524A"/>
    <w:rsid w:val="00B657DF"/>
    <w:rsid w:val="00B670C1"/>
    <w:rsid w:val="00B75463"/>
    <w:rsid w:val="00B7656B"/>
    <w:rsid w:val="00B76A94"/>
    <w:rsid w:val="00B80305"/>
    <w:rsid w:val="00B82605"/>
    <w:rsid w:val="00B84053"/>
    <w:rsid w:val="00B8418A"/>
    <w:rsid w:val="00B86E66"/>
    <w:rsid w:val="00B90719"/>
    <w:rsid w:val="00B907F2"/>
    <w:rsid w:val="00B915C9"/>
    <w:rsid w:val="00B923A5"/>
    <w:rsid w:val="00B93965"/>
    <w:rsid w:val="00B96DA9"/>
    <w:rsid w:val="00BA4109"/>
    <w:rsid w:val="00BA4B57"/>
    <w:rsid w:val="00BB0CC0"/>
    <w:rsid w:val="00BB6957"/>
    <w:rsid w:val="00BB7A9A"/>
    <w:rsid w:val="00BC0BC5"/>
    <w:rsid w:val="00BC1E4F"/>
    <w:rsid w:val="00BC3E65"/>
    <w:rsid w:val="00BD0029"/>
    <w:rsid w:val="00BD1625"/>
    <w:rsid w:val="00BD5444"/>
    <w:rsid w:val="00BD6B4F"/>
    <w:rsid w:val="00BE0B3A"/>
    <w:rsid w:val="00BE0BE9"/>
    <w:rsid w:val="00BE6B2E"/>
    <w:rsid w:val="00BF0D36"/>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3991"/>
    <w:rsid w:val="00C97923"/>
    <w:rsid w:val="00CA0077"/>
    <w:rsid w:val="00CA1FEB"/>
    <w:rsid w:val="00CA2F5A"/>
    <w:rsid w:val="00CA56E0"/>
    <w:rsid w:val="00CA622E"/>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00F0"/>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DE7B0A"/>
    <w:rsid w:val="00DF5DD9"/>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28E8"/>
    <w:rsid w:val="00E54870"/>
    <w:rsid w:val="00E54947"/>
    <w:rsid w:val="00E5497B"/>
    <w:rsid w:val="00E63394"/>
    <w:rsid w:val="00E64993"/>
    <w:rsid w:val="00E65C50"/>
    <w:rsid w:val="00E65D22"/>
    <w:rsid w:val="00E67387"/>
    <w:rsid w:val="00E70F7A"/>
    <w:rsid w:val="00E75227"/>
    <w:rsid w:val="00E8029F"/>
    <w:rsid w:val="00E80CC7"/>
    <w:rsid w:val="00E839DB"/>
    <w:rsid w:val="00E84E71"/>
    <w:rsid w:val="00E8541D"/>
    <w:rsid w:val="00E85D0F"/>
    <w:rsid w:val="00E8700D"/>
    <w:rsid w:val="00E90169"/>
    <w:rsid w:val="00E91890"/>
    <w:rsid w:val="00E96089"/>
    <w:rsid w:val="00E9747C"/>
    <w:rsid w:val="00EA0FF5"/>
    <w:rsid w:val="00EA23C5"/>
    <w:rsid w:val="00EA2C5A"/>
    <w:rsid w:val="00EA3169"/>
    <w:rsid w:val="00EA4AAC"/>
    <w:rsid w:val="00EA7A0A"/>
    <w:rsid w:val="00EB009B"/>
    <w:rsid w:val="00EB5DEE"/>
    <w:rsid w:val="00EC15B4"/>
    <w:rsid w:val="00ED0DFB"/>
    <w:rsid w:val="00ED0F0D"/>
    <w:rsid w:val="00ED165E"/>
    <w:rsid w:val="00ED1CF1"/>
    <w:rsid w:val="00ED4FE2"/>
    <w:rsid w:val="00ED74EA"/>
    <w:rsid w:val="00ED763B"/>
    <w:rsid w:val="00EE27E0"/>
    <w:rsid w:val="00EE3EA7"/>
    <w:rsid w:val="00EE3F8D"/>
    <w:rsid w:val="00EE4B34"/>
    <w:rsid w:val="00EF0AB2"/>
    <w:rsid w:val="00EF23AD"/>
    <w:rsid w:val="00EF358D"/>
    <w:rsid w:val="00EF466C"/>
    <w:rsid w:val="00EF53BD"/>
    <w:rsid w:val="00EF6E3E"/>
    <w:rsid w:val="00F00C39"/>
    <w:rsid w:val="00F07C22"/>
    <w:rsid w:val="00F1395D"/>
    <w:rsid w:val="00F141B4"/>
    <w:rsid w:val="00F15E2E"/>
    <w:rsid w:val="00F26272"/>
    <w:rsid w:val="00F35FCA"/>
    <w:rsid w:val="00F36D01"/>
    <w:rsid w:val="00F378C0"/>
    <w:rsid w:val="00F41739"/>
    <w:rsid w:val="00F4607A"/>
    <w:rsid w:val="00F5035A"/>
    <w:rsid w:val="00F52C3B"/>
    <w:rsid w:val="00F52EC6"/>
    <w:rsid w:val="00F54B1F"/>
    <w:rsid w:val="00F54B8E"/>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66E"/>
    <w:rsid w:val="00F91D3F"/>
    <w:rsid w:val="00F96B15"/>
    <w:rsid w:val="00FA3D5D"/>
    <w:rsid w:val="00FA75FE"/>
    <w:rsid w:val="00FB1866"/>
    <w:rsid w:val="00FB3813"/>
    <w:rsid w:val="00FB3F68"/>
    <w:rsid w:val="00FB760D"/>
    <w:rsid w:val="00FD0AF1"/>
    <w:rsid w:val="00FE20A0"/>
    <w:rsid w:val="00FE3CAA"/>
    <w:rsid w:val="00FE4389"/>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DA3C02-5143-40D9-BB7C-7BF86956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48311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954D5A"/>
    <w:pPr>
      <w:ind w:left="720"/>
      <w:contextualSpacing/>
    </w:pPr>
  </w:style>
  <w:style w:type="table" w:styleId="TableClassic3">
    <w:name w:val="Table Classic 3"/>
    <w:basedOn w:val="TableNormal"/>
    <w:rsid w:val="00392A2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59F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859F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B760D"/>
    <w:rPr>
      <w:sz w:val="16"/>
      <w:szCs w:val="16"/>
    </w:rPr>
  </w:style>
  <w:style w:type="paragraph" w:styleId="CommentText">
    <w:name w:val="annotation text"/>
    <w:basedOn w:val="Normal"/>
    <w:link w:val="CommentTextChar"/>
    <w:rsid w:val="00FB760D"/>
    <w:rPr>
      <w:szCs w:val="20"/>
    </w:rPr>
  </w:style>
  <w:style w:type="character" w:customStyle="1" w:styleId="CommentTextChar">
    <w:name w:val="Comment Text Char"/>
    <w:basedOn w:val="DefaultParagraphFont"/>
    <w:link w:val="CommentText"/>
    <w:rsid w:val="00FB760D"/>
    <w:rPr>
      <w:rFonts w:ascii="Arial" w:hAnsi="Arial"/>
    </w:rPr>
  </w:style>
  <w:style w:type="paragraph" w:styleId="CommentSubject">
    <w:name w:val="annotation subject"/>
    <w:basedOn w:val="CommentText"/>
    <w:next w:val="CommentText"/>
    <w:link w:val="CommentSubjectChar"/>
    <w:rsid w:val="00FB760D"/>
    <w:rPr>
      <w:b/>
      <w:bCs/>
    </w:rPr>
  </w:style>
  <w:style w:type="character" w:customStyle="1" w:styleId="CommentSubjectChar">
    <w:name w:val="Comment Subject Char"/>
    <w:basedOn w:val="CommentTextChar"/>
    <w:link w:val="CommentSubject"/>
    <w:rsid w:val="00FB760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311637925">
      <w:bodyDiv w:val="1"/>
      <w:marLeft w:val="0"/>
      <w:marRight w:val="0"/>
      <w:marTop w:val="0"/>
      <w:marBottom w:val="0"/>
      <w:divBdr>
        <w:top w:val="none" w:sz="0" w:space="0" w:color="auto"/>
        <w:left w:val="none" w:sz="0" w:space="0" w:color="auto"/>
        <w:bottom w:val="none" w:sz="0" w:space="0" w:color="auto"/>
        <w:right w:val="none" w:sz="0" w:space="0" w:color="auto"/>
      </w:divBdr>
      <w:divsChild>
        <w:div w:id="696856759">
          <w:marLeft w:val="562"/>
          <w:marRight w:val="0"/>
          <w:marTop w:val="0"/>
          <w:marBottom w:val="120"/>
          <w:divBdr>
            <w:top w:val="none" w:sz="0" w:space="0" w:color="auto"/>
            <w:left w:val="none" w:sz="0" w:space="0" w:color="auto"/>
            <w:bottom w:val="none" w:sz="0" w:space="0" w:color="auto"/>
            <w:right w:val="none" w:sz="0" w:space="0" w:color="auto"/>
          </w:divBdr>
        </w:div>
        <w:div w:id="1883126253">
          <w:marLeft w:val="562"/>
          <w:marRight w:val="0"/>
          <w:marTop w:val="0"/>
          <w:marBottom w:val="120"/>
          <w:divBdr>
            <w:top w:val="none" w:sz="0" w:space="0" w:color="auto"/>
            <w:left w:val="none" w:sz="0" w:space="0" w:color="auto"/>
            <w:bottom w:val="none" w:sz="0" w:space="0" w:color="auto"/>
            <w:right w:val="none" w:sz="0" w:space="0" w:color="auto"/>
          </w:divBdr>
        </w:div>
      </w:divsChild>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oracle.com/javaee/7/api/javax/persistence"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docs.oracle.com/javaee/7/api/javax/persistenc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cs.oracle.com/javaee/7/api/javax/persistence" TargetMode="External"/><Relationship Id="rId5" Type="http://schemas.openxmlformats.org/officeDocument/2006/relationships/numbering" Target="numbering.xml"/><Relationship Id="rId15" Type="http://schemas.openxmlformats.org/officeDocument/2006/relationships/hyperlink" Target="http://www.objectdb.com/java/jpa/"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bjectdb.com/java/jp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9c6744cef3b63dc926475b7dcd1b6858">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67ee57ba3d6bba7dddc705dba4695c0f"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Material_x0020_Type xmlns="26bed2a0-a239-4228-bd8e-b46f54fc12da">Lab book</Material_x0020_Type>
    <Category xmlns="26bed2a0-a239-4228-bd8e-b46f54fc12da">Module Artifact</Category>
    <Level xmlns="26bed2a0-a239-4228-bd8e-b46f54fc12da">L1</Level>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3F05994F-F38A-4DCB-8C82-02390AFE07D1}">
  <ds:schemaRefs>
    <ds:schemaRef ds:uri="http://schemas.microsoft.com/sharepoint/v3/contenttype/forms"/>
  </ds:schemaRefs>
</ds:datastoreItem>
</file>

<file path=customXml/itemProps2.xml><?xml version="1.0" encoding="utf-8"?>
<ds:datastoreItem xmlns:ds="http://schemas.openxmlformats.org/officeDocument/2006/customXml" ds:itemID="{9612F16A-EB95-4A38-B03F-3BBE852A17DF}"/>
</file>

<file path=customXml/itemProps3.xml><?xml version="1.0" encoding="utf-8"?>
<ds:datastoreItem xmlns:ds="http://schemas.openxmlformats.org/officeDocument/2006/customXml" ds:itemID="{B40EDB2D-A63B-4FF0-86C0-A1F173B4409F}">
  <ds:schemaRefs>
    <ds:schemaRef ds:uri="http://schemas.microsoft.com/office/2006/metadata/properties"/>
    <ds:schemaRef ds:uri="http://schemas.microsoft.com/office/infopath/2007/PartnerControls"/>
    <ds:schemaRef ds:uri="f9b258c7-9c72-463b-80f6-91d061ebb25d"/>
    <ds:schemaRef ds:uri="http://schemas.microsoft.com/sharepoint/v3/fields"/>
  </ds:schemaRefs>
</ds:datastoreItem>
</file>

<file path=customXml/itemProps4.xml><?xml version="1.0" encoding="utf-8"?>
<ds:datastoreItem xmlns:ds="http://schemas.openxmlformats.org/officeDocument/2006/customXml" ds:itemID="{5CFE1460-653D-4DAF-B1DD-C8EE25172C9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CoursewareTemplates</Template>
  <TotalTime>21</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3228</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Naik, Yogini</cp:lastModifiedBy>
  <cp:revision>24</cp:revision>
  <cp:lastPrinted>2019-12-30T08:51:00Z</cp:lastPrinted>
  <dcterms:created xsi:type="dcterms:W3CDTF">2016-05-31T04:30:00Z</dcterms:created>
  <dcterms:modified xsi:type="dcterms:W3CDTF">2019-12-30T08:51:00Z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